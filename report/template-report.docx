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714"/>
        <w:gridCol w:w="2659"/>
        <w:gridCol w:w="1865"/>
      </w:tblGrid>
      <w:tr w:rsidR="00B3635B" w:rsidRPr="00262734" w14:paraId="7CBED85E" w14:textId="77777777" w:rsidTr="00B3635B">
        <w:trPr>
          <w:trHeight w:val="283"/>
        </w:trPr>
        <w:tc>
          <w:tcPr>
            <w:tcW w:w="9344" w:type="dxa"/>
            <w:gridSpan w:val="4"/>
          </w:tcPr>
          <w:p w14:paraId="5C351DA3" w14:textId="753916B2" w:rsidR="00B3635B" w:rsidRPr="007577DE" w:rsidRDefault="00B3635B" w:rsidP="00B3635B">
            <w:pPr>
              <w:spacing w:after="0" w:line="276" w:lineRule="auto"/>
              <w:jc w:val="center"/>
            </w:pPr>
            <w:r w:rsidRPr="007577DE">
              <w:t>Общество с ограниченной ответственностью «</w:t>
            </w:r>
            <w:r w:rsidR="00433C9F">
              <w:t>РОГА и КОПЫТА</w:t>
            </w:r>
            <w:r w:rsidRPr="007577DE">
              <w:t>»</w:t>
            </w:r>
          </w:p>
        </w:tc>
      </w:tr>
      <w:tr w:rsidR="00B3635B" w:rsidRPr="00262734" w14:paraId="649597FA" w14:textId="77777777" w:rsidTr="00B3635B">
        <w:trPr>
          <w:trHeight w:val="283"/>
        </w:trPr>
        <w:tc>
          <w:tcPr>
            <w:tcW w:w="4106" w:type="dxa"/>
          </w:tcPr>
          <w:p w14:paraId="407F8C67" w14:textId="77777777" w:rsidR="00B3635B" w:rsidRDefault="00B3635B" w:rsidP="00B3635B">
            <w:pPr>
              <w:spacing w:after="0" w:line="276" w:lineRule="auto"/>
            </w:pPr>
          </w:p>
        </w:tc>
        <w:tc>
          <w:tcPr>
            <w:tcW w:w="714" w:type="dxa"/>
          </w:tcPr>
          <w:p w14:paraId="783A27CD" w14:textId="77777777" w:rsidR="00B3635B" w:rsidRDefault="00B3635B" w:rsidP="00B3635B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6A15E240" w14:textId="77777777" w:rsidR="00B3635B" w:rsidRDefault="00B3635B" w:rsidP="00B3635B">
            <w:pPr>
              <w:spacing w:after="0" w:line="276" w:lineRule="auto"/>
            </w:pPr>
          </w:p>
        </w:tc>
      </w:tr>
      <w:tr w:rsidR="007C56E0" w:rsidRPr="00262734" w14:paraId="73D1D0F1" w14:textId="77777777" w:rsidTr="007C56E0">
        <w:trPr>
          <w:trHeight w:val="283"/>
        </w:trPr>
        <w:tc>
          <w:tcPr>
            <w:tcW w:w="4106" w:type="dxa"/>
          </w:tcPr>
          <w:p w14:paraId="59F42CC8" w14:textId="74F8452D" w:rsidR="007C56E0" w:rsidRDefault="007C56E0" w:rsidP="007C56E0">
            <w:pPr>
              <w:spacing w:after="0" w:line="276" w:lineRule="auto"/>
            </w:pPr>
            <w:r>
              <w:t>УДК</w:t>
            </w:r>
          </w:p>
        </w:tc>
        <w:tc>
          <w:tcPr>
            <w:tcW w:w="714" w:type="dxa"/>
            <w:vAlign w:val="center"/>
          </w:tcPr>
          <w:p w14:paraId="0766E221" w14:textId="77777777" w:rsidR="007C56E0" w:rsidRDefault="007C56E0" w:rsidP="007C56E0">
            <w:pPr>
              <w:spacing w:after="0" w:line="276" w:lineRule="auto"/>
              <w:jc w:val="center"/>
            </w:pPr>
          </w:p>
        </w:tc>
        <w:tc>
          <w:tcPr>
            <w:tcW w:w="4524" w:type="dxa"/>
            <w:gridSpan w:val="2"/>
            <w:vAlign w:val="center"/>
          </w:tcPr>
          <w:p w14:paraId="10FDCDEE" w14:textId="4F1F037B" w:rsidR="007C56E0" w:rsidRDefault="007C56E0" w:rsidP="007C56E0">
            <w:pPr>
              <w:spacing w:after="0" w:line="276" w:lineRule="auto"/>
              <w:jc w:val="center"/>
            </w:pPr>
            <w:r>
              <w:t>УТВЕРЖДАЮ</w:t>
            </w:r>
          </w:p>
        </w:tc>
      </w:tr>
      <w:tr w:rsidR="007C56E0" w:rsidRPr="00262734" w14:paraId="3C68DEE6" w14:textId="77777777" w:rsidTr="007C56E0">
        <w:trPr>
          <w:trHeight w:val="283"/>
        </w:trPr>
        <w:tc>
          <w:tcPr>
            <w:tcW w:w="4106" w:type="dxa"/>
          </w:tcPr>
          <w:p w14:paraId="53499134" w14:textId="7382D8B0" w:rsidR="007C56E0" w:rsidRDefault="007C56E0" w:rsidP="007C56E0">
            <w:pPr>
              <w:spacing w:after="0" w:line="276" w:lineRule="auto"/>
            </w:pPr>
            <w:r>
              <w:t>№ госрегистрации</w:t>
            </w:r>
          </w:p>
        </w:tc>
        <w:tc>
          <w:tcPr>
            <w:tcW w:w="714" w:type="dxa"/>
          </w:tcPr>
          <w:p w14:paraId="48546835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4524" w:type="dxa"/>
            <w:gridSpan w:val="2"/>
            <w:vAlign w:val="bottom"/>
          </w:tcPr>
          <w:p w14:paraId="692E9DCE" w14:textId="73D56D4E" w:rsidR="007C56E0" w:rsidRDefault="007C56E0" w:rsidP="007C56E0">
            <w:pPr>
              <w:spacing w:after="0" w:line="276" w:lineRule="auto"/>
              <w:jc w:val="left"/>
            </w:pPr>
            <w:r>
              <w:t>Генеральный директор</w:t>
            </w:r>
          </w:p>
        </w:tc>
      </w:tr>
      <w:tr w:rsidR="007C56E0" w14:paraId="74EF21FE" w14:textId="77777777" w:rsidTr="007C56E0">
        <w:trPr>
          <w:trHeight w:val="283"/>
        </w:trPr>
        <w:tc>
          <w:tcPr>
            <w:tcW w:w="4106" w:type="dxa"/>
          </w:tcPr>
          <w:p w14:paraId="1E3BE916" w14:textId="066B2AD7" w:rsidR="007C56E0" w:rsidRDefault="007C56E0" w:rsidP="007C56E0">
            <w:pPr>
              <w:spacing w:after="0" w:line="240" w:lineRule="auto"/>
            </w:pPr>
          </w:p>
        </w:tc>
        <w:tc>
          <w:tcPr>
            <w:tcW w:w="714" w:type="dxa"/>
          </w:tcPr>
          <w:p w14:paraId="7B69A810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4524" w:type="dxa"/>
            <w:gridSpan w:val="2"/>
            <w:vAlign w:val="bottom"/>
          </w:tcPr>
          <w:p w14:paraId="1F615B0F" w14:textId="74DA2BC5" w:rsidR="007C56E0" w:rsidRDefault="007C56E0" w:rsidP="007C56E0">
            <w:pPr>
              <w:spacing w:after="0" w:line="276" w:lineRule="auto"/>
              <w:jc w:val="left"/>
            </w:pPr>
            <w:r>
              <w:t>ООО «</w:t>
            </w:r>
            <w:r w:rsidR="00433C9F">
              <w:t>РОГА и КОПЫТА</w:t>
            </w:r>
            <w:r>
              <w:t>»</w:t>
            </w:r>
          </w:p>
        </w:tc>
      </w:tr>
      <w:tr w:rsidR="007C56E0" w14:paraId="1ED021E6" w14:textId="77777777" w:rsidTr="00B3635B">
        <w:trPr>
          <w:trHeight w:val="283"/>
        </w:trPr>
        <w:tc>
          <w:tcPr>
            <w:tcW w:w="4106" w:type="dxa"/>
          </w:tcPr>
          <w:p w14:paraId="14F7FB6C" w14:textId="585733CD" w:rsidR="007C56E0" w:rsidRDefault="007C56E0" w:rsidP="007C56E0">
            <w:pPr>
              <w:spacing w:after="0" w:line="240" w:lineRule="auto"/>
            </w:pPr>
          </w:p>
        </w:tc>
        <w:tc>
          <w:tcPr>
            <w:tcW w:w="714" w:type="dxa"/>
          </w:tcPr>
          <w:p w14:paraId="08751250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0E4C43C2" w14:textId="48FB857E" w:rsidR="007C56E0" w:rsidRDefault="007C56E0" w:rsidP="007C56E0">
            <w:pPr>
              <w:spacing w:after="0" w:line="276" w:lineRule="auto"/>
            </w:pPr>
          </w:p>
        </w:tc>
      </w:tr>
      <w:tr w:rsidR="007C56E0" w14:paraId="31D9A468" w14:textId="77777777" w:rsidTr="00433C9F">
        <w:trPr>
          <w:trHeight w:val="283"/>
        </w:trPr>
        <w:tc>
          <w:tcPr>
            <w:tcW w:w="4106" w:type="dxa"/>
          </w:tcPr>
          <w:p w14:paraId="31B145C7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714" w:type="dxa"/>
          </w:tcPr>
          <w:p w14:paraId="78CEB93C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2659" w:type="dxa"/>
            <w:tcBorders>
              <w:bottom w:val="single" w:sz="4" w:space="0" w:color="auto"/>
            </w:tcBorders>
          </w:tcPr>
          <w:p w14:paraId="4C808308" w14:textId="77777777" w:rsidR="007C56E0" w:rsidRDefault="007C56E0" w:rsidP="007C56E0">
            <w:pPr>
              <w:spacing w:line="276" w:lineRule="auto"/>
            </w:pPr>
          </w:p>
        </w:tc>
        <w:tc>
          <w:tcPr>
            <w:tcW w:w="1865" w:type="dxa"/>
          </w:tcPr>
          <w:p w14:paraId="2DA519C0" w14:textId="2C07475B" w:rsidR="007C56E0" w:rsidRDefault="00433C9F" w:rsidP="007C56E0">
            <w:pPr>
              <w:spacing w:after="0" w:line="276" w:lineRule="auto"/>
            </w:pPr>
            <w:r>
              <w:t>И.А. Миронов</w:t>
            </w:r>
          </w:p>
        </w:tc>
      </w:tr>
      <w:tr w:rsidR="007C56E0" w14:paraId="5963C745" w14:textId="77777777" w:rsidTr="007C56E0">
        <w:trPr>
          <w:trHeight w:val="577"/>
        </w:trPr>
        <w:tc>
          <w:tcPr>
            <w:tcW w:w="4106" w:type="dxa"/>
          </w:tcPr>
          <w:p w14:paraId="0584F277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714" w:type="dxa"/>
          </w:tcPr>
          <w:p w14:paraId="58567A0C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4524" w:type="dxa"/>
            <w:gridSpan w:val="2"/>
            <w:vAlign w:val="bottom"/>
          </w:tcPr>
          <w:p w14:paraId="08950EC1" w14:textId="6A3DC65B" w:rsidR="007C56E0" w:rsidRDefault="007C56E0" w:rsidP="007C56E0">
            <w:pPr>
              <w:spacing w:after="0" w:line="276" w:lineRule="auto"/>
              <w:jc w:val="right"/>
            </w:pPr>
            <w:r>
              <w:t>«____» ________________ 202</w:t>
            </w:r>
            <w:r w:rsidR="003854FB">
              <w:t>3</w:t>
            </w:r>
            <w:r>
              <w:t xml:space="preserve"> г.</w:t>
            </w:r>
          </w:p>
        </w:tc>
      </w:tr>
      <w:tr w:rsidR="007C56E0" w14:paraId="3A95C802" w14:textId="77777777" w:rsidTr="00B3635B">
        <w:trPr>
          <w:trHeight w:val="283"/>
        </w:trPr>
        <w:tc>
          <w:tcPr>
            <w:tcW w:w="4106" w:type="dxa"/>
          </w:tcPr>
          <w:p w14:paraId="0CAE9899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714" w:type="dxa"/>
          </w:tcPr>
          <w:p w14:paraId="2120D563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03A70C76" w14:textId="68540B64" w:rsidR="007C56E0" w:rsidRDefault="007C56E0" w:rsidP="007C56E0">
            <w:pPr>
              <w:spacing w:after="0" w:line="276" w:lineRule="auto"/>
              <w:jc w:val="right"/>
            </w:pPr>
          </w:p>
        </w:tc>
      </w:tr>
      <w:tr w:rsidR="007C56E0" w14:paraId="4236A324" w14:textId="77777777" w:rsidTr="00B3635B">
        <w:trPr>
          <w:trHeight w:val="283"/>
        </w:trPr>
        <w:tc>
          <w:tcPr>
            <w:tcW w:w="4106" w:type="dxa"/>
          </w:tcPr>
          <w:p w14:paraId="1F26D6F6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714" w:type="dxa"/>
          </w:tcPr>
          <w:p w14:paraId="301153DD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23CB1D7A" w14:textId="743761FC" w:rsidR="007C56E0" w:rsidRDefault="007C56E0" w:rsidP="007C56E0">
            <w:pPr>
              <w:spacing w:after="0" w:line="276" w:lineRule="auto"/>
              <w:jc w:val="right"/>
            </w:pPr>
          </w:p>
        </w:tc>
      </w:tr>
      <w:tr w:rsidR="007C56E0" w14:paraId="3A3985B0" w14:textId="77777777" w:rsidTr="00B3635B">
        <w:trPr>
          <w:trHeight w:val="283"/>
        </w:trPr>
        <w:tc>
          <w:tcPr>
            <w:tcW w:w="4106" w:type="dxa"/>
          </w:tcPr>
          <w:p w14:paraId="451D8367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714" w:type="dxa"/>
          </w:tcPr>
          <w:p w14:paraId="1846F2C4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74DC15B4" w14:textId="77777777" w:rsidR="007C56E0" w:rsidRDefault="007C56E0" w:rsidP="007C56E0">
            <w:pPr>
              <w:spacing w:after="0" w:line="276" w:lineRule="auto"/>
            </w:pPr>
          </w:p>
        </w:tc>
      </w:tr>
      <w:tr w:rsidR="007C56E0" w14:paraId="7C43F4D7" w14:textId="77777777" w:rsidTr="00B13537">
        <w:trPr>
          <w:trHeight w:val="283"/>
        </w:trPr>
        <w:tc>
          <w:tcPr>
            <w:tcW w:w="9344" w:type="dxa"/>
            <w:gridSpan w:val="4"/>
          </w:tcPr>
          <w:p w14:paraId="6D3097FF" w14:textId="1B1CED06" w:rsidR="007C56E0" w:rsidRDefault="007C56E0" w:rsidP="007C56E0">
            <w:pPr>
              <w:spacing w:after="0" w:line="276" w:lineRule="auto"/>
              <w:jc w:val="center"/>
            </w:pPr>
            <w:r>
              <w:t>ОТЧЕТ О НАУЧНО-ИССЛЕДОВАТЕЛЬСКОЙ РАБОТЕ</w:t>
            </w:r>
          </w:p>
        </w:tc>
      </w:tr>
      <w:tr w:rsidR="007C56E0" w14:paraId="2E953677" w14:textId="77777777" w:rsidTr="008478DC">
        <w:trPr>
          <w:trHeight w:val="283"/>
        </w:trPr>
        <w:tc>
          <w:tcPr>
            <w:tcW w:w="9344" w:type="dxa"/>
            <w:gridSpan w:val="4"/>
          </w:tcPr>
          <w:p w14:paraId="3D4C2E33" w14:textId="5FAF717E" w:rsidR="007C56E0" w:rsidRPr="00B3635B" w:rsidRDefault="007C56E0" w:rsidP="007C56E0">
            <w:pPr>
              <w:spacing w:after="0" w:line="276" w:lineRule="auto"/>
              <w:jc w:val="center"/>
            </w:pPr>
            <w:r>
              <w:t>по теме «ТЕМА»</w:t>
            </w:r>
          </w:p>
        </w:tc>
      </w:tr>
      <w:tr w:rsidR="007C56E0" w14:paraId="196DD8B5" w14:textId="77777777" w:rsidTr="005008CD">
        <w:trPr>
          <w:trHeight w:val="283"/>
        </w:trPr>
        <w:tc>
          <w:tcPr>
            <w:tcW w:w="9344" w:type="dxa"/>
            <w:gridSpan w:val="4"/>
          </w:tcPr>
          <w:p w14:paraId="6F07CDC4" w14:textId="5F7866B9" w:rsidR="007C56E0" w:rsidRDefault="007C56E0" w:rsidP="007C56E0">
            <w:pPr>
              <w:spacing w:line="276" w:lineRule="auto"/>
              <w:jc w:val="center"/>
            </w:pPr>
            <w:r>
              <w:t>шифр «ШИФР»</w:t>
            </w:r>
          </w:p>
        </w:tc>
      </w:tr>
      <w:tr w:rsidR="007C56E0" w14:paraId="590E79C8" w14:textId="77777777" w:rsidTr="00B3635B">
        <w:trPr>
          <w:trHeight w:val="283"/>
        </w:trPr>
        <w:tc>
          <w:tcPr>
            <w:tcW w:w="4106" w:type="dxa"/>
          </w:tcPr>
          <w:p w14:paraId="33E38149" w14:textId="77777777" w:rsidR="007C56E0" w:rsidRDefault="007C56E0" w:rsidP="007C56E0">
            <w:pPr>
              <w:spacing w:line="276" w:lineRule="auto"/>
            </w:pPr>
          </w:p>
        </w:tc>
        <w:tc>
          <w:tcPr>
            <w:tcW w:w="714" w:type="dxa"/>
          </w:tcPr>
          <w:p w14:paraId="39E39048" w14:textId="77777777" w:rsidR="007C56E0" w:rsidRPr="00626D1D" w:rsidRDefault="007C56E0" w:rsidP="007C56E0">
            <w:pPr>
              <w:spacing w:line="276" w:lineRule="auto"/>
            </w:pPr>
          </w:p>
        </w:tc>
        <w:tc>
          <w:tcPr>
            <w:tcW w:w="4524" w:type="dxa"/>
            <w:gridSpan w:val="2"/>
          </w:tcPr>
          <w:p w14:paraId="6A22EDED" w14:textId="77777777" w:rsidR="007C56E0" w:rsidRDefault="007C56E0" w:rsidP="007C56E0">
            <w:pPr>
              <w:spacing w:line="276" w:lineRule="auto"/>
            </w:pPr>
          </w:p>
        </w:tc>
      </w:tr>
      <w:tr w:rsidR="007C56E0" w14:paraId="25F9D72C" w14:textId="77777777" w:rsidTr="00F01112">
        <w:trPr>
          <w:trHeight w:val="283"/>
        </w:trPr>
        <w:tc>
          <w:tcPr>
            <w:tcW w:w="9344" w:type="dxa"/>
            <w:gridSpan w:val="4"/>
          </w:tcPr>
          <w:p w14:paraId="0CF8203F" w14:textId="296864E2" w:rsidR="007C56E0" w:rsidRDefault="007C56E0" w:rsidP="007C56E0">
            <w:pPr>
              <w:spacing w:line="276" w:lineRule="auto"/>
              <w:jc w:val="center"/>
            </w:pPr>
            <w:r>
              <w:t xml:space="preserve">Листов </w:t>
            </w:r>
            <w:fldSimple w:instr=" NUMPAGES  \* Arabic  \* MERGEFORMAT ">
              <w:r w:rsidR="005556D9">
                <w:rPr>
                  <w:noProof/>
                </w:rPr>
                <w:t>2</w:t>
              </w:r>
            </w:fldSimple>
          </w:p>
        </w:tc>
      </w:tr>
    </w:tbl>
    <w:p w14:paraId="24D9E00A" w14:textId="62908C82" w:rsidR="00B3635B" w:rsidRDefault="00B3635B" w:rsidP="005A0AF0">
      <w:pPr>
        <w:rPr>
          <w:noProof/>
          <w:szCs w:val="2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31"/>
        <w:gridCol w:w="900"/>
        <w:gridCol w:w="2406"/>
        <w:gridCol w:w="2234"/>
      </w:tblGrid>
      <w:tr w:rsidR="00B3635B" w:rsidRPr="006C5C1C" w14:paraId="328A24F1" w14:textId="77777777" w:rsidTr="00B3635B">
        <w:trPr>
          <w:trHeight w:val="732"/>
        </w:trPr>
        <w:tc>
          <w:tcPr>
            <w:tcW w:w="2106" w:type="pct"/>
            <w:vAlign w:val="center"/>
          </w:tcPr>
          <w:p w14:paraId="52D5B8DF" w14:textId="77777777" w:rsidR="00B3635B" w:rsidRPr="00C828C0" w:rsidRDefault="00B3635B" w:rsidP="00B3635B">
            <w:pPr>
              <w:suppressAutoHyphens/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470" w:type="pct"/>
            <w:vAlign w:val="center"/>
          </w:tcPr>
          <w:p w14:paraId="6C221F05" w14:textId="77777777" w:rsidR="00B3635B" w:rsidRPr="00C828C0" w:rsidRDefault="00B3635B" w:rsidP="00B3635B">
            <w:pPr>
              <w:suppressAutoHyphens/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2424" w:type="pct"/>
            <w:gridSpan w:val="2"/>
            <w:vAlign w:val="center"/>
          </w:tcPr>
          <w:p w14:paraId="740D051D" w14:textId="77777777" w:rsidR="00B3635B" w:rsidRPr="00D02F3F" w:rsidRDefault="00B3635B" w:rsidP="00B3635B">
            <w:pPr>
              <w:suppressAutoHyphens/>
              <w:spacing w:line="276" w:lineRule="auto"/>
              <w:jc w:val="center"/>
              <w:rPr>
                <w:b/>
                <w:bCs/>
                <w:sz w:val="22"/>
              </w:rPr>
            </w:pPr>
            <w:r w:rsidRPr="00D02F3F">
              <w:rPr>
                <w:b/>
                <w:bCs/>
                <w:sz w:val="22"/>
              </w:rPr>
              <w:t>СОГЛАСОВАНО</w:t>
            </w:r>
          </w:p>
        </w:tc>
      </w:tr>
      <w:tr w:rsidR="00B3635B" w:rsidRPr="006C5C1C" w14:paraId="323A8521" w14:textId="77777777" w:rsidTr="00B3635B">
        <w:tc>
          <w:tcPr>
            <w:tcW w:w="2106" w:type="pct"/>
          </w:tcPr>
          <w:p w14:paraId="78B811AE" w14:textId="77777777" w:rsidR="00B3635B" w:rsidRPr="006C5C1C" w:rsidRDefault="00B3635B" w:rsidP="00B3635B">
            <w:pPr>
              <w:tabs>
                <w:tab w:val="left" w:pos="204"/>
              </w:tabs>
              <w:suppressAutoHyphens/>
              <w:spacing w:line="276" w:lineRule="auto"/>
              <w:rPr>
                <w:sz w:val="22"/>
              </w:rPr>
            </w:pPr>
          </w:p>
        </w:tc>
        <w:tc>
          <w:tcPr>
            <w:tcW w:w="470" w:type="pct"/>
          </w:tcPr>
          <w:p w14:paraId="488B4223" w14:textId="77777777" w:rsidR="00B3635B" w:rsidRPr="006C5C1C" w:rsidRDefault="00B3635B" w:rsidP="00B3635B">
            <w:pPr>
              <w:suppressAutoHyphens/>
              <w:spacing w:line="276" w:lineRule="auto"/>
              <w:rPr>
                <w:sz w:val="22"/>
              </w:rPr>
            </w:pPr>
          </w:p>
        </w:tc>
        <w:tc>
          <w:tcPr>
            <w:tcW w:w="2424" w:type="pct"/>
            <w:gridSpan w:val="2"/>
          </w:tcPr>
          <w:p w14:paraId="2175115B" w14:textId="77777777" w:rsidR="00B3635B" w:rsidRPr="006C5C1C" w:rsidRDefault="00B3635B" w:rsidP="00B3635B">
            <w:pPr>
              <w:suppressAutoHyphens/>
              <w:spacing w:before="40" w:line="276" w:lineRule="auto"/>
              <w:rPr>
                <w:sz w:val="22"/>
              </w:rPr>
            </w:pPr>
            <w:r w:rsidRPr="006C5C1C">
              <w:rPr>
                <w:sz w:val="22"/>
              </w:rPr>
              <w:t>Технический директор</w:t>
            </w:r>
          </w:p>
          <w:p w14:paraId="42FE561E" w14:textId="74EF8469" w:rsidR="00B3635B" w:rsidRPr="006C5C1C" w:rsidRDefault="00B3635B" w:rsidP="00B3635B">
            <w:pPr>
              <w:suppressAutoHyphens/>
              <w:spacing w:before="40" w:line="276" w:lineRule="auto"/>
              <w:rPr>
                <w:sz w:val="22"/>
              </w:rPr>
            </w:pPr>
            <w:r w:rsidRPr="006C5C1C">
              <w:rPr>
                <w:sz w:val="22"/>
              </w:rPr>
              <w:t>ООО «</w:t>
            </w:r>
            <w:r w:rsidR="00433C9F">
              <w:rPr>
                <w:sz w:val="22"/>
              </w:rPr>
              <w:t>РОГА и КОПЫТА</w:t>
            </w:r>
            <w:r w:rsidRPr="006C5C1C">
              <w:rPr>
                <w:sz w:val="22"/>
              </w:rPr>
              <w:t>»</w:t>
            </w:r>
          </w:p>
        </w:tc>
      </w:tr>
      <w:tr w:rsidR="00B3635B" w:rsidRPr="006C5C1C" w14:paraId="5FE5C2D5" w14:textId="77777777" w:rsidTr="00B3635B">
        <w:tc>
          <w:tcPr>
            <w:tcW w:w="2106" w:type="pct"/>
          </w:tcPr>
          <w:p w14:paraId="0A1220BA" w14:textId="77777777" w:rsidR="00B3635B" w:rsidRPr="006C5C1C" w:rsidRDefault="00B3635B" w:rsidP="00B3635B">
            <w:pPr>
              <w:suppressAutoHyphens/>
              <w:spacing w:before="240" w:line="276" w:lineRule="auto"/>
              <w:jc w:val="right"/>
              <w:rPr>
                <w:sz w:val="22"/>
              </w:rPr>
            </w:pPr>
          </w:p>
        </w:tc>
        <w:tc>
          <w:tcPr>
            <w:tcW w:w="470" w:type="pct"/>
          </w:tcPr>
          <w:p w14:paraId="747E3BF6" w14:textId="77777777" w:rsidR="00B3635B" w:rsidRPr="006C5C1C" w:rsidRDefault="00B3635B" w:rsidP="00B3635B">
            <w:pPr>
              <w:suppressAutoHyphens/>
              <w:spacing w:before="240" w:line="276" w:lineRule="auto"/>
              <w:rPr>
                <w:sz w:val="22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29CF35A5" w14:textId="77777777" w:rsidR="00B3635B" w:rsidRPr="006C5C1C" w:rsidRDefault="00B3635B" w:rsidP="00B3635B">
            <w:pPr>
              <w:suppressAutoHyphens/>
              <w:spacing w:before="240" w:line="276" w:lineRule="auto"/>
              <w:jc w:val="right"/>
              <w:rPr>
                <w:sz w:val="22"/>
              </w:rPr>
            </w:pPr>
          </w:p>
        </w:tc>
        <w:tc>
          <w:tcPr>
            <w:tcW w:w="1167" w:type="pct"/>
          </w:tcPr>
          <w:p w14:paraId="0D49B65D" w14:textId="745B7421" w:rsidR="00B3635B" w:rsidRPr="006C5C1C" w:rsidRDefault="00B3635B" w:rsidP="00B3635B">
            <w:pPr>
              <w:suppressAutoHyphens/>
              <w:spacing w:before="240"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 xml:space="preserve">А.И. </w:t>
            </w:r>
            <w:r w:rsidR="00433C9F">
              <w:rPr>
                <w:sz w:val="22"/>
              </w:rPr>
              <w:t>Иванов</w:t>
            </w:r>
            <w:r w:rsidRPr="006C5C1C">
              <w:rPr>
                <w:sz w:val="22"/>
              </w:rPr>
              <w:t xml:space="preserve"> </w:t>
            </w:r>
          </w:p>
        </w:tc>
      </w:tr>
      <w:tr w:rsidR="00B3635B" w:rsidRPr="006C5C1C" w14:paraId="78BAB625" w14:textId="77777777" w:rsidTr="00B3635B">
        <w:trPr>
          <w:trHeight w:val="601"/>
        </w:trPr>
        <w:tc>
          <w:tcPr>
            <w:tcW w:w="2106" w:type="pct"/>
            <w:vAlign w:val="bottom"/>
          </w:tcPr>
          <w:p w14:paraId="0C70564D" w14:textId="77777777" w:rsidR="00B3635B" w:rsidRPr="006C5C1C" w:rsidRDefault="00B3635B" w:rsidP="00B3635B">
            <w:pPr>
              <w:suppressAutoHyphens/>
              <w:spacing w:line="276" w:lineRule="auto"/>
              <w:rPr>
                <w:sz w:val="22"/>
              </w:rPr>
            </w:pPr>
          </w:p>
        </w:tc>
        <w:tc>
          <w:tcPr>
            <w:tcW w:w="470" w:type="pct"/>
            <w:vAlign w:val="bottom"/>
          </w:tcPr>
          <w:p w14:paraId="4CAB712F" w14:textId="77777777" w:rsidR="00B3635B" w:rsidRPr="006C5C1C" w:rsidRDefault="00B3635B" w:rsidP="00B3635B">
            <w:pPr>
              <w:suppressAutoHyphens/>
              <w:spacing w:line="276" w:lineRule="auto"/>
              <w:rPr>
                <w:sz w:val="22"/>
              </w:rPr>
            </w:pPr>
          </w:p>
        </w:tc>
        <w:tc>
          <w:tcPr>
            <w:tcW w:w="2424" w:type="pct"/>
            <w:gridSpan w:val="2"/>
            <w:vAlign w:val="bottom"/>
          </w:tcPr>
          <w:p w14:paraId="6821EE2A" w14:textId="54B63221" w:rsidR="00B3635B" w:rsidRPr="006C5C1C" w:rsidRDefault="00B3635B" w:rsidP="00B3635B">
            <w:pPr>
              <w:suppressAutoHyphens/>
              <w:spacing w:line="276" w:lineRule="auto"/>
              <w:jc w:val="right"/>
              <w:rPr>
                <w:sz w:val="22"/>
              </w:rPr>
            </w:pPr>
            <w:r w:rsidRPr="006C5C1C">
              <w:rPr>
                <w:sz w:val="22"/>
              </w:rPr>
              <w:t xml:space="preserve">«_____» _____________ </w:t>
            </w:r>
            <w:r>
              <w:rPr>
                <w:sz w:val="22"/>
              </w:rPr>
              <w:t>202</w:t>
            </w:r>
            <w:r w:rsidR="003854FB">
              <w:rPr>
                <w:sz w:val="22"/>
              </w:rPr>
              <w:t>3</w:t>
            </w:r>
            <w:r w:rsidRPr="006C5C1C">
              <w:rPr>
                <w:sz w:val="22"/>
              </w:rPr>
              <w:t xml:space="preserve"> г.</w:t>
            </w:r>
          </w:p>
        </w:tc>
      </w:tr>
    </w:tbl>
    <w:p w14:paraId="5E6B3B7B" w14:textId="1CA2BBE1" w:rsidR="00B3635B" w:rsidRDefault="00B3635B" w:rsidP="005A0AF0">
      <w:pPr>
        <w:rPr>
          <w:noProof/>
          <w:szCs w:val="26"/>
        </w:rPr>
      </w:pPr>
    </w:p>
    <w:p w14:paraId="2A0E5FD6" w14:textId="047F57F5" w:rsidR="00B3635B" w:rsidRDefault="00B3635B" w:rsidP="005A0AF0">
      <w:pPr>
        <w:rPr>
          <w:noProof/>
          <w:szCs w:val="26"/>
        </w:rPr>
      </w:pPr>
    </w:p>
    <w:p w14:paraId="245E02DC" w14:textId="45A075E2" w:rsidR="00B3635B" w:rsidRDefault="00B3635B" w:rsidP="005A0AF0">
      <w:pPr>
        <w:rPr>
          <w:noProof/>
          <w:szCs w:val="26"/>
        </w:rPr>
      </w:pPr>
    </w:p>
    <w:p w14:paraId="37D72F47" w14:textId="553D77E8" w:rsidR="00B3635B" w:rsidRDefault="00B3635B" w:rsidP="005A0AF0">
      <w:pPr>
        <w:rPr>
          <w:noProof/>
          <w:szCs w:val="26"/>
        </w:rPr>
      </w:pPr>
    </w:p>
    <w:p w14:paraId="6666DCCF" w14:textId="2A3B92B5" w:rsidR="008A5D25" w:rsidRDefault="008A5D25" w:rsidP="00B3635B">
      <w:pPr>
        <w:rPr>
          <w:noProof/>
          <w:szCs w:val="26"/>
        </w:rPr>
      </w:pPr>
      <w:r>
        <w:rPr>
          <w:noProof/>
          <w:szCs w:val="26"/>
        </w:rPr>
        <w:br w:type="page"/>
      </w:r>
    </w:p>
    <w:p w14:paraId="230C3627" w14:textId="064D8152" w:rsidR="00B3635B" w:rsidRPr="000F05ED" w:rsidRDefault="00B3635B" w:rsidP="00B3635B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p w14:paraId="322DD334" w14:textId="77777777" w:rsidR="00B3635B" w:rsidRDefault="00B3635B" w:rsidP="005A0AF0">
      <w:pPr>
        <w:rPr>
          <w:noProof/>
          <w:szCs w:val="26"/>
        </w:rPr>
      </w:pPr>
    </w:p>
    <w:sectPr w:rsidR="00B3635B" w:rsidSect="00B2733D">
      <w:footerReference w:type="default" r:id="rId8"/>
      <w:footerReference w:type="firs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D381" w14:textId="77777777" w:rsidR="004017FA" w:rsidRDefault="004017FA">
      <w:r>
        <w:separator/>
      </w:r>
    </w:p>
    <w:p w14:paraId="60D6B7CE" w14:textId="77777777" w:rsidR="004017FA" w:rsidRDefault="004017FA"/>
  </w:endnote>
  <w:endnote w:type="continuationSeparator" w:id="0">
    <w:p w14:paraId="0FD530D5" w14:textId="77777777" w:rsidR="004017FA" w:rsidRDefault="004017FA">
      <w:r>
        <w:continuationSeparator/>
      </w:r>
    </w:p>
    <w:p w14:paraId="00BF0737" w14:textId="77777777" w:rsidR="004017FA" w:rsidRDefault="00401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Content>
      <w:p w14:paraId="0B77EBD5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63CE4" w14:textId="55EDCC7D" w:rsidR="00B3635B" w:rsidRDefault="00B3635B" w:rsidP="00B3635B">
    <w:pPr>
      <w:pStyle w:val="a9"/>
      <w:jc w:val="center"/>
    </w:pPr>
    <w:r>
      <w:t>Москва, 202</w:t>
    </w:r>
    <w:r w:rsidR="00433C9F">
      <w:t>3</w:t>
    </w:r>
  </w:p>
  <w:p w14:paraId="30A01F94" w14:textId="77777777" w:rsidR="00B3635B" w:rsidRDefault="00B363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BFFF9" w14:textId="77777777" w:rsidR="004017FA" w:rsidRDefault="004017FA">
      <w:r>
        <w:separator/>
      </w:r>
    </w:p>
    <w:p w14:paraId="7707BFCE" w14:textId="77777777" w:rsidR="004017FA" w:rsidRDefault="004017FA"/>
  </w:footnote>
  <w:footnote w:type="continuationSeparator" w:id="0">
    <w:p w14:paraId="2BB76561" w14:textId="77777777" w:rsidR="004017FA" w:rsidRDefault="004017FA">
      <w:r>
        <w:continuationSeparator/>
      </w:r>
    </w:p>
    <w:p w14:paraId="35B8F967" w14:textId="77777777" w:rsidR="004017FA" w:rsidRDefault="004017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516E5A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F418C4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C48004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F8893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02E2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94091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15876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C7AB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B20E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912958387">
    <w:abstractNumId w:val="23"/>
  </w:num>
  <w:num w:numId="2" w16cid:durableId="48261283">
    <w:abstractNumId w:val="19"/>
  </w:num>
  <w:num w:numId="3" w16cid:durableId="872886430">
    <w:abstractNumId w:val="21"/>
  </w:num>
  <w:num w:numId="4" w16cid:durableId="588581299">
    <w:abstractNumId w:val="22"/>
  </w:num>
  <w:num w:numId="5" w16cid:durableId="1275212235">
    <w:abstractNumId w:val="18"/>
  </w:num>
  <w:num w:numId="6" w16cid:durableId="965155994">
    <w:abstractNumId w:val="15"/>
  </w:num>
  <w:num w:numId="7" w16cid:durableId="821897194">
    <w:abstractNumId w:val="16"/>
  </w:num>
  <w:num w:numId="8" w16cid:durableId="1025134472">
    <w:abstractNumId w:val="2"/>
  </w:num>
  <w:num w:numId="9" w16cid:durableId="105582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7146222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482501364">
    <w:abstractNumId w:val="0"/>
  </w:num>
  <w:num w:numId="12" w16cid:durableId="19873207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169865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 w16cid:durableId="5596338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208896368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 w16cid:durableId="8921610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1620453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22893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7776799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13746497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 w16cid:durableId="19759410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 w16cid:durableId="396172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1257711792">
    <w:abstractNumId w:val="11"/>
  </w:num>
  <w:num w:numId="24" w16cid:durableId="813910208">
    <w:abstractNumId w:val="9"/>
  </w:num>
  <w:num w:numId="25" w16cid:durableId="773594606">
    <w:abstractNumId w:val="8"/>
  </w:num>
  <w:num w:numId="26" w16cid:durableId="28073382">
    <w:abstractNumId w:val="7"/>
  </w:num>
  <w:num w:numId="27" w16cid:durableId="343170844">
    <w:abstractNumId w:val="6"/>
  </w:num>
  <w:num w:numId="28" w16cid:durableId="545457089">
    <w:abstractNumId w:val="10"/>
  </w:num>
  <w:num w:numId="29" w16cid:durableId="1827478818">
    <w:abstractNumId w:val="5"/>
  </w:num>
  <w:num w:numId="30" w16cid:durableId="1147942395">
    <w:abstractNumId w:val="4"/>
  </w:num>
  <w:num w:numId="31" w16cid:durableId="205796608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54F1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02A7"/>
    <w:rsid w:val="00271AB7"/>
    <w:rsid w:val="00273E22"/>
    <w:rsid w:val="002741F8"/>
    <w:rsid w:val="00284106"/>
    <w:rsid w:val="00292A69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4FB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17FA"/>
    <w:rsid w:val="00405D66"/>
    <w:rsid w:val="004062C7"/>
    <w:rsid w:val="004111E6"/>
    <w:rsid w:val="00412B02"/>
    <w:rsid w:val="00416826"/>
    <w:rsid w:val="00416ECF"/>
    <w:rsid w:val="00431851"/>
    <w:rsid w:val="004318F8"/>
    <w:rsid w:val="00433C9F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556D9"/>
    <w:rsid w:val="00563EDD"/>
    <w:rsid w:val="00564E9C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490E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6F7781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6B0F"/>
    <w:rsid w:val="007B7AB6"/>
    <w:rsid w:val="007C1855"/>
    <w:rsid w:val="007C3EC6"/>
    <w:rsid w:val="007C56E0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6C97"/>
    <w:rsid w:val="00887E7D"/>
    <w:rsid w:val="0089722C"/>
    <w:rsid w:val="008A0BCB"/>
    <w:rsid w:val="008A3968"/>
    <w:rsid w:val="008A3C02"/>
    <w:rsid w:val="008A5685"/>
    <w:rsid w:val="008A5D2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69ED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04B5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85D58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4085"/>
    <w:rsid w:val="00A6772F"/>
    <w:rsid w:val="00A7450F"/>
    <w:rsid w:val="00A748AA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3635B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19AB"/>
    <w:rsid w:val="00C93C82"/>
    <w:rsid w:val="00C959D2"/>
    <w:rsid w:val="00CA2F34"/>
    <w:rsid w:val="00CA5B58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DD441B5"/>
  <w15:docId w15:val="{63369E1C-9C81-4775-8C92-86E09C6C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985D58"/>
    <w:pPr>
      <w:numPr>
        <w:ilvl w:val="2"/>
      </w:numPr>
      <w:spacing w:before="240" w:after="120"/>
      <w:ind w:left="1560" w:hanging="862"/>
      <w:outlineLvl w:val="2"/>
    </w:pPr>
    <w:rPr>
      <w:rFonts w:cs="Arial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9504B5"/>
    <w:pPr>
      <w:suppressAutoHyphens/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7B6B0F"/>
    <w:pPr>
      <w:tabs>
        <w:tab w:val="right" w:leader="dot" w:pos="9356"/>
      </w:tabs>
      <w:spacing w:after="120" w:line="240" w:lineRule="auto"/>
      <w:ind w:left="709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uiPriority w:val="39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985D58"/>
    <w:pPr>
      <w:keepNext/>
      <w:pageBreakBefore/>
      <w:suppressAutoHyphens/>
      <w:spacing w:after="360"/>
      <w:jc w:val="center"/>
      <w:outlineLvl w:val="0"/>
    </w:pPr>
    <w:rPr>
      <w:b/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9504B5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985D58"/>
    <w:rPr>
      <w:rFonts w:ascii="PT Serif" w:hAnsi="PT Serif"/>
      <w:b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985D58"/>
    <w:pPr>
      <w:numPr>
        <w:numId w:val="0"/>
      </w:numPr>
      <w:jc w:val="center"/>
    </w:pPr>
  </w:style>
  <w:style w:type="character" w:customStyle="1" w:styleId="UnnumberedHeading10">
    <w:name w:val="UnnumberedHeading1 Знак"/>
    <w:basedOn w:val="13"/>
    <w:link w:val="UnnumberedHeading1"/>
    <w:rsid w:val="00985D58"/>
    <w:rPr>
      <w:rFonts w:ascii="PT Serif" w:hAnsi="PT Serif"/>
      <w:b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564E9C"/>
    <w:tblPr/>
    <w:tblStylePr w:type="firstRow">
      <w:pPr>
        <w:keepNext/>
        <w:widowControl/>
        <w:wordWrap/>
      </w:pPr>
      <w:rPr>
        <w:b w:val="0"/>
      </w:rPr>
      <w:tblPr/>
      <w:trPr>
        <w:cantSplit w:val="0"/>
        <w:tblHeader/>
      </w:trPr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BE5D-A101-4743-9823-E52CDBA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627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Авиационная корпорация "Рубин"</Company>
  <LinksUpToDate>false</LinksUpToDate>
  <CharactersWithSpaces>460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Леонова А.Ю.</cp:lastModifiedBy>
  <cp:revision>184</cp:revision>
  <cp:lastPrinted>2018-01-25T10:32:00Z</cp:lastPrinted>
  <dcterms:created xsi:type="dcterms:W3CDTF">2018-01-22T12:50:00Z</dcterms:created>
  <dcterms:modified xsi:type="dcterms:W3CDTF">2023-03-01T11:40:00Z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