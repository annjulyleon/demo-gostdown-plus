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C84C" w14:textId="77777777" w:rsidR="000D23B5" w:rsidRPr="00F36148" w:rsidRDefault="000D23B5" w:rsidP="000D23B5">
      <w:pPr>
        <w:pStyle w:val="-"/>
        <w:contextualSpacing/>
      </w:pPr>
    </w:p>
    <w:p w14:paraId="22EFFEB4" w14:textId="77777777" w:rsidR="000D23B5" w:rsidRDefault="000D23B5" w:rsidP="000D23B5">
      <w:pPr>
        <w:pStyle w:val="-"/>
        <w:contextualSpacing/>
      </w:pPr>
    </w:p>
    <w:p w14:paraId="6C0AF2DD" w14:textId="77777777" w:rsidR="00973C2B" w:rsidRPr="00F36148" w:rsidRDefault="00973C2B" w:rsidP="000D23B5">
      <w:pPr>
        <w:pStyle w:val="-"/>
        <w:contextualSpacing/>
      </w:pPr>
    </w:p>
    <w:p w14:paraId="7B140051" w14:textId="77777777" w:rsidR="000D23B5" w:rsidRDefault="000D23B5" w:rsidP="000D23B5">
      <w:pPr>
        <w:pStyle w:val="-"/>
        <w:contextualSpacing/>
      </w:pPr>
    </w:p>
    <w:p w14:paraId="495D2354" w14:textId="77777777" w:rsidR="000D23B5" w:rsidRDefault="000D23B5" w:rsidP="000D23B5">
      <w:pPr>
        <w:pStyle w:val="-"/>
        <w:contextualSpacing/>
      </w:pPr>
    </w:p>
    <w:p w14:paraId="152129C1" w14:textId="77777777" w:rsidR="00C72F18" w:rsidRDefault="00C72F18" w:rsidP="000D23B5">
      <w:pPr>
        <w:pStyle w:val="-"/>
        <w:contextualSpacing/>
      </w:pPr>
    </w:p>
    <w:p w14:paraId="344B9B98" w14:textId="77777777" w:rsidR="00C72F18" w:rsidRDefault="00C72F18" w:rsidP="000D23B5">
      <w:pPr>
        <w:pStyle w:val="-"/>
        <w:contextualSpacing/>
      </w:pPr>
    </w:p>
    <w:p w14:paraId="699FBF15" w14:textId="20AA36E4" w:rsidR="00847C3C" w:rsidRPr="00AD206C" w:rsidRDefault="00AD206C" w:rsidP="000D23B5">
      <w:pPr>
        <w:pStyle w:val="-"/>
      </w:pPr>
      <w:r>
        <w:rPr>
          <w:lang w:val="en-US"/>
        </w:rPr>
        <w:t>GOSTDOWN+</w:t>
      </w:r>
    </w:p>
    <w:p w14:paraId="5A49FCD8" w14:textId="297300B5" w:rsidR="0022542F" w:rsidRDefault="00847C3C" w:rsidP="000D23B5">
      <w:pPr>
        <w:pStyle w:val="-"/>
      </w:pPr>
      <w:r>
        <w:t>(</w:t>
      </w:r>
      <w:r w:rsidR="00AD206C">
        <w:rPr>
          <w:lang w:val="en-US"/>
        </w:rPr>
        <w:t>GD</w:t>
      </w:r>
      <w:r>
        <w:t>)</w:t>
      </w:r>
      <w:r w:rsidR="007A6291" w:rsidRPr="00C63900">
        <w:t xml:space="preserve"> </w:t>
      </w:r>
    </w:p>
    <w:p w14:paraId="688851CC" w14:textId="5BA1C471" w:rsidR="009C392C" w:rsidRDefault="0022542F" w:rsidP="000D23B5">
      <w:pPr>
        <w:pStyle w:val="-"/>
      </w:pPr>
      <w:r>
        <w:t>КОМПЛЕКС ПРОГРАММНЫХ СРЕДСТВ</w:t>
      </w:r>
      <w:r w:rsidR="007A6291">
        <w:br/>
      </w:r>
      <w:fldSimple w:instr=" DOCPROPERTY  DeviceName  \* MERGEFORMAT ">
        <w:r w:rsidR="00847C3C">
          <w:t>DEVICE_NAME</w:t>
        </w:r>
      </w:fldSimple>
    </w:p>
    <w:p w14:paraId="441D1EDE" w14:textId="65A221CC" w:rsidR="000D23B5" w:rsidRPr="00847C3C" w:rsidRDefault="00847C3C" w:rsidP="000D23B5">
      <w:pPr>
        <w:pStyle w:val="-"/>
        <w:rPr>
          <w:b/>
          <w:bCs/>
        </w:rPr>
      </w:pPr>
      <w:r w:rsidRPr="00847C3C">
        <w:rPr>
          <w:b/>
          <w:bCs/>
        </w:rPr>
        <w:fldChar w:fldCharType="begin"/>
      </w:r>
      <w:r w:rsidRPr="00847C3C">
        <w:rPr>
          <w:b/>
          <w:bCs/>
        </w:rPr>
        <w:instrText xml:space="preserve"> DOCPROPERTY  DocTitle  \* MERGEFORMAT </w:instrText>
      </w:r>
      <w:r w:rsidRPr="00847C3C">
        <w:rPr>
          <w:b/>
          <w:bCs/>
        </w:rPr>
        <w:fldChar w:fldCharType="separate"/>
      </w:r>
      <w:r w:rsidRPr="00847C3C">
        <w:rPr>
          <w:b/>
          <w:bCs/>
        </w:rPr>
        <w:t>Описание программы</w:t>
      </w:r>
      <w:r w:rsidRPr="00847C3C">
        <w:rPr>
          <w:b/>
          <w:bCs/>
        </w:rPr>
        <w:fldChar w:fldCharType="end"/>
      </w:r>
    </w:p>
    <w:p w14:paraId="2C35F8CD" w14:textId="67659061" w:rsidR="000D23B5" w:rsidRPr="005B5049" w:rsidRDefault="00000000" w:rsidP="000D23B5">
      <w:pPr>
        <w:pStyle w:val="-"/>
      </w:pPr>
      <w:fldSimple w:instr=" DOCPROPERTY  DocSubtitle  \* MERGEFORMAT ">
        <w:r w:rsidR="00847C3C">
          <w:t xml:space="preserve"> </w:t>
        </w:r>
      </w:fldSimple>
      <w:r w:rsidR="00D0677B" w:rsidRPr="00D0677B"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1" locked="0" layoutInCell="1" allowOverlap="1" wp14:anchorId="581C878C" wp14:editId="5988EA7D">
                <wp:simplePos x="0" y="0"/>
                <wp:positionH relativeFrom="page">
                  <wp:posOffset>129540</wp:posOffset>
                </wp:positionH>
                <wp:positionV relativeFrom="page">
                  <wp:posOffset>5179060</wp:posOffset>
                </wp:positionV>
                <wp:extent cx="982800" cy="5482800"/>
                <wp:effectExtent l="0" t="0" r="0" b="381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800" cy="54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680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52"/>
                            </w:tblGrid>
                            <w:tr w:rsidR="00D0677B" w:rsidRPr="005923FD" w14:paraId="1C6E7F7E" w14:textId="77777777" w:rsidTr="00526379">
                              <w:trPr>
                                <w:cantSplit/>
                                <w:trHeight w:hRule="exact" w:val="1985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14:paraId="514F3528" w14:textId="77777777" w:rsidR="00D0677B" w:rsidRPr="005923FD" w:rsidRDefault="00D0677B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5923FD"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14:paraId="66B72E0C" w14:textId="77777777" w:rsidR="00D0677B" w:rsidRPr="005923FD" w:rsidRDefault="00D0677B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0677B" w:rsidRPr="005923FD" w14:paraId="0FCD701A" w14:textId="77777777" w:rsidTr="00526379">
                              <w:trPr>
                                <w:cantSplit/>
                                <w:trHeight w:hRule="exact" w:val="1418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14:paraId="561DC549" w14:textId="77777777" w:rsidR="00D0677B" w:rsidRPr="005923FD" w:rsidRDefault="00D0677B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5923FD"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  <w:t xml:space="preserve">Инв. №  </w:t>
                                  </w:r>
                                  <w:proofErr w:type="spellStart"/>
                                  <w:r w:rsidRPr="005923FD"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  <w:t>дубл</w:t>
                                  </w:r>
                                  <w:proofErr w:type="spellEnd"/>
                                  <w:r w:rsidRPr="005923FD"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14:paraId="4F266A6B" w14:textId="77777777" w:rsidR="00D0677B" w:rsidRPr="005923FD" w:rsidRDefault="00D0677B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0677B" w:rsidRPr="005923FD" w14:paraId="1B3001FA" w14:textId="77777777" w:rsidTr="00526379">
                              <w:trPr>
                                <w:cantSplit/>
                                <w:trHeight w:hRule="exact" w:val="1418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14:paraId="57525821" w14:textId="77777777" w:rsidR="00D0677B" w:rsidRPr="005923FD" w:rsidRDefault="00D0677B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5923FD"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  <w:t>Взам</w:t>
                                  </w:r>
                                  <w:proofErr w:type="spellEnd"/>
                                  <w:r w:rsidRPr="005923FD"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5923FD"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  <w:t>Инв</w:t>
                                  </w:r>
                                  <w:proofErr w:type="spellEnd"/>
                                  <w:r w:rsidRPr="005923FD"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  <w:t xml:space="preserve">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14:paraId="0D0BDD28" w14:textId="77777777" w:rsidR="00D0677B" w:rsidRPr="005923FD" w:rsidRDefault="00D0677B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0677B" w:rsidRPr="005923FD" w14:paraId="0795D580" w14:textId="77777777" w:rsidTr="00526379">
                              <w:trPr>
                                <w:cantSplit/>
                                <w:trHeight w:hRule="exact" w:val="1985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14:paraId="1BC8A160" w14:textId="77777777" w:rsidR="00D0677B" w:rsidRPr="005923FD" w:rsidRDefault="00D0677B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5923FD"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14:paraId="7AE39346" w14:textId="77777777" w:rsidR="00D0677B" w:rsidRPr="005923FD" w:rsidRDefault="00D0677B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0677B" w:rsidRPr="005923FD" w14:paraId="744E63B1" w14:textId="77777777" w:rsidTr="00526379">
                              <w:trPr>
                                <w:cantSplit/>
                                <w:trHeight w:hRule="exact" w:val="1444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14:paraId="1A2C46BA" w14:textId="77777777" w:rsidR="00D0677B" w:rsidRPr="005923FD" w:rsidRDefault="00D0677B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5923FD"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14:paraId="2FA1FC07" w14:textId="77777777" w:rsidR="00D0677B" w:rsidRPr="005923FD" w:rsidRDefault="00D0677B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53849E" w14:textId="77777777" w:rsidR="00D0677B" w:rsidRDefault="00D0677B" w:rsidP="00D067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C878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0.2pt;margin-top:407.8pt;width:77.4pt;height:431.7pt;z-index:-251656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" filled="f" stroked="f">
                <v:textbox>
                  <w:txbxContent>
                    <w:tbl>
                      <w:tblPr>
                        <w:tblW w:w="680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8"/>
                        <w:gridCol w:w="352"/>
                      </w:tblGrid>
                      <w:tr w:rsidR="00D0677B" w:rsidRPr="005923FD" w14:paraId="1C6E7F7E" w14:textId="77777777" w:rsidTr="00526379">
                        <w:trPr>
                          <w:cantSplit/>
                          <w:trHeight w:hRule="exact" w:val="1985"/>
                        </w:trPr>
                        <w:tc>
                          <w:tcPr>
                            <w:tcW w:w="284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14:paraId="514F3528" w14:textId="77777777" w:rsidR="00D0677B" w:rsidRPr="005923FD" w:rsidRDefault="00D0677B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5923FD"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14:paraId="66B72E0C" w14:textId="77777777" w:rsidR="00D0677B" w:rsidRPr="005923FD" w:rsidRDefault="00D0677B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0677B" w:rsidRPr="005923FD" w14:paraId="0FCD701A" w14:textId="77777777" w:rsidTr="00526379">
                        <w:trPr>
                          <w:cantSplit/>
                          <w:trHeight w:hRule="exact" w:val="1418"/>
                        </w:trPr>
                        <w:tc>
                          <w:tcPr>
                            <w:tcW w:w="284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14:paraId="561DC549" w14:textId="77777777" w:rsidR="00D0677B" w:rsidRPr="005923FD" w:rsidRDefault="00D0677B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5923FD"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  <w:t xml:space="preserve">Инв. №  </w:t>
                            </w:r>
                            <w:proofErr w:type="spellStart"/>
                            <w:r w:rsidRPr="005923FD"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  <w:t>дубл</w:t>
                            </w:r>
                            <w:proofErr w:type="spellEnd"/>
                            <w:r w:rsidRPr="005923FD"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14:paraId="4F266A6B" w14:textId="77777777" w:rsidR="00D0677B" w:rsidRPr="005923FD" w:rsidRDefault="00D0677B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0677B" w:rsidRPr="005923FD" w14:paraId="1B3001FA" w14:textId="77777777" w:rsidTr="00526379">
                        <w:trPr>
                          <w:cantSplit/>
                          <w:trHeight w:hRule="exact" w:val="1418"/>
                        </w:trPr>
                        <w:tc>
                          <w:tcPr>
                            <w:tcW w:w="284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14:paraId="57525821" w14:textId="77777777" w:rsidR="00D0677B" w:rsidRPr="005923FD" w:rsidRDefault="00D0677B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923FD"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  <w:t>Взам</w:t>
                            </w:r>
                            <w:proofErr w:type="spellEnd"/>
                            <w:r w:rsidRPr="005923FD"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Pr="005923FD"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  <w:t>Инв</w:t>
                            </w:r>
                            <w:proofErr w:type="spellEnd"/>
                            <w:r w:rsidRPr="005923FD"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  <w:t xml:space="preserve"> №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14:paraId="0D0BDD28" w14:textId="77777777" w:rsidR="00D0677B" w:rsidRPr="005923FD" w:rsidRDefault="00D0677B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0677B" w:rsidRPr="005923FD" w14:paraId="0795D580" w14:textId="77777777" w:rsidTr="00526379">
                        <w:trPr>
                          <w:cantSplit/>
                          <w:trHeight w:hRule="exact" w:val="1985"/>
                        </w:trPr>
                        <w:tc>
                          <w:tcPr>
                            <w:tcW w:w="284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14:paraId="1BC8A160" w14:textId="77777777" w:rsidR="00D0677B" w:rsidRPr="005923FD" w:rsidRDefault="00D0677B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5923FD"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14:paraId="7AE39346" w14:textId="77777777" w:rsidR="00D0677B" w:rsidRPr="005923FD" w:rsidRDefault="00D0677B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0677B" w:rsidRPr="005923FD" w14:paraId="744E63B1" w14:textId="77777777" w:rsidTr="00526379">
                        <w:trPr>
                          <w:cantSplit/>
                          <w:trHeight w:hRule="exact" w:val="1444"/>
                        </w:trPr>
                        <w:tc>
                          <w:tcPr>
                            <w:tcW w:w="284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14:paraId="1A2C46BA" w14:textId="77777777" w:rsidR="00D0677B" w:rsidRPr="005923FD" w:rsidRDefault="00D0677B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5923FD"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14:paraId="2FA1FC07" w14:textId="77777777" w:rsidR="00D0677B" w:rsidRPr="005923FD" w:rsidRDefault="00D0677B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53849E" w14:textId="77777777" w:rsidR="00D0677B" w:rsidRDefault="00D0677B" w:rsidP="00D0677B"/>
                  </w:txbxContent>
                </v:textbox>
                <w10:wrap anchorx="page" anchory="page"/>
              </v:shape>
            </w:pict>
          </mc:Fallback>
        </mc:AlternateContent>
      </w:r>
      <w:r w:rsidR="005B5049" w:rsidRPr="00134C7E">
        <w:t xml:space="preserve"> </w:t>
      </w:r>
    </w:p>
    <w:p w14:paraId="2D969542" w14:textId="62C41A0F" w:rsidR="000D23B5" w:rsidRPr="005B5049" w:rsidRDefault="00000000" w:rsidP="000D23B5">
      <w:pPr>
        <w:pStyle w:val="-"/>
      </w:pPr>
      <w:fldSimple w:instr=" DOCPROPERTY  DecimalNumber  \* MERGEFORMAT ">
        <w:r w:rsidR="00847C3C">
          <w:t>ФРКД.00039 13</w:t>
        </w:r>
      </w:fldSimple>
    </w:p>
    <w:p w14:paraId="04E8D514" w14:textId="0CCB47A3" w:rsidR="000D23B5" w:rsidRPr="005B5049" w:rsidRDefault="000D23B5" w:rsidP="000D23B5">
      <w:pPr>
        <w:pStyle w:val="-"/>
      </w:pPr>
      <w:r w:rsidRPr="008A0BCB">
        <w:t>Листов</w:t>
      </w:r>
      <w:r w:rsidRPr="005B5049">
        <w:t xml:space="preserve"> </w:t>
      </w:r>
      <w:fldSimple w:instr=" NUMPAGES  \* Arabic  \* MERGEFORMAT ">
        <w:r w:rsidR="00131F9E">
          <w:rPr>
            <w:noProof/>
          </w:rPr>
          <w:t>3</w:t>
        </w:r>
      </w:fldSimple>
    </w:p>
    <w:p w14:paraId="73431A68" w14:textId="77777777" w:rsidR="000D23B5" w:rsidRPr="005B5049" w:rsidRDefault="000D23B5" w:rsidP="000D23B5">
      <w:pPr>
        <w:pStyle w:val="-"/>
        <w:contextualSpacing/>
      </w:pPr>
    </w:p>
    <w:p w14:paraId="7059062F" w14:textId="77777777" w:rsidR="000D23B5" w:rsidRPr="005B5049" w:rsidRDefault="000D23B5" w:rsidP="000D23B5">
      <w:pPr>
        <w:pStyle w:val="-"/>
        <w:contextualSpacing/>
      </w:pPr>
    </w:p>
    <w:p w14:paraId="224F2366" w14:textId="77777777" w:rsidR="000D23B5" w:rsidRPr="005B5049" w:rsidRDefault="000D23B5" w:rsidP="000D23B5">
      <w:pPr>
        <w:pStyle w:val="-"/>
        <w:contextualSpacing/>
      </w:pPr>
    </w:p>
    <w:p w14:paraId="510DD04D" w14:textId="77777777" w:rsidR="000D23B5" w:rsidRPr="005B5049" w:rsidRDefault="000D23B5" w:rsidP="000D23B5">
      <w:pPr>
        <w:pStyle w:val="-"/>
        <w:contextualSpacing/>
      </w:pPr>
    </w:p>
    <w:p w14:paraId="19FD086B" w14:textId="77777777" w:rsidR="000D23B5" w:rsidRPr="005B5049" w:rsidRDefault="000D23B5" w:rsidP="000D23B5">
      <w:pPr>
        <w:pStyle w:val="-"/>
        <w:contextualSpacing/>
      </w:pPr>
    </w:p>
    <w:p w14:paraId="1B38C0AC" w14:textId="77777777" w:rsidR="000D23B5" w:rsidRPr="005B5049" w:rsidRDefault="000D23B5" w:rsidP="000D23B5">
      <w:pPr>
        <w:pStyle w:val="-"/>
        <w:contextualSpacing/>
      </w:pPr>
    </w:p>
    <w:p w14:paraId="6B444B1E" w14:textId="77777777" w:rsidR="000D23B5" w:rsidRPr="005B5049" w:rsidRDefault="000D23B5" w:rsidP="000D23B5">
      <w:pPr>
        <w:pStyle w:val="-"/>
        <w:contextualSpacing/>
      </w:pPr>
    </w:p>
    <w:p w14:paraId="1EB76610" w14:textId="77777777" w:rsidR="00C72F18" w:rsidRPr="005B5049" w:rsidRDefault="00C72F18" w:rsidP="000D23B5">
      <w:pPr>
        <w:pStyle w:val="-"/>
        <w:contextualSpacing/>
      </w:pPr>
    </w:p>
    <w:p w14:paraId="7CD32BB5" w14:textId="77777777" w:rsidR="00C72F18" w:rsidRPr="005B5049" w:rsidRDefault="00C72F18" w:rsidP="000D23B5">
      <w:pPr>
        <w:pStyle w:val="-"/>
        <w:contextualSpacing/>
      </w:pPr>
    </w:p>
    <w:p w14:paraId="4C40ABED" w14:textId="77777777" w:rsidR="0053070E" w:rsidRPr="005B5049" w:rsidRDefault="0053070E" w:rsidP="000D23B5">
      <w:pPr>
        <w:pStyle w:val="-"/>
        <w:contextualSpacing/>
      </w:pPr>
    </w:p>
    <w:p w14:paraId="68106F99" w14:textId="77777777" w:rsidR="0053070E" w:rsidRPr="005B5049" w:rsidRDefault="0053070E" w:rsidP="000D23B5">
      <w:pPr>
        <w:pStyle w:val="-"/>
        <w:contextualSpacing/>
      </w:pPr>
    </w:p>
    <w:p w14:paraId="59962BE1" w14:textId="3BFFAEA8" w:rsidR="000D23B5" w:rsidRPr="005B5049" w:rsidRDefault="00847C3C" w:rsidP="0053070E">
      <w:pPr>
        <w:pStyle w:val="-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DOCPROPERTY  DocYear  \* MERGEFORMAT </w:instrText>
      </w:r>
      <w:r>
        <w:rPr>
          <w:noProof/>
        </w:rPr>
        <w:fldChar w:fldCharType="separate"/>
      </w:r>
      <w:r>
        <w:rPr>
          <w:noProof/>
        </w:rPr>
        <w:t>2023</w:t>
      </w:r>
      <w:r>
        <w:rPr>
          <w:noProof/>
        </w:rPr>
        <w:fldChar w:fldCharType="end"/>
      </w:r>
      <w:r w:rsidR="000D23B5" w:rsidRPr="005B5049">
        <w:rPr>
          <w:noProof/>
        </w:rPr>
        <w:br w:type="page"/>
      </w:r>
    </w:p>
    <w:p w14:paraId="2BDAC346" w14:textId="547C389D" w:rsidR="00A94D73" w:rsidRDefault="00172631" w:rsidP="00C3157D">
      <w:pPr>
        <w:rPr>
          <w:noProof/>
        </w:rPr>
      </w:pPr>
      <w:r w:rsidRPr="005B5049">
        <w:rPr>
          <w:noProof/>
        </w:rPr>
        <w:lastRenderedPageBreak/>
        <w:t>%</w:t>
      </w:r>
      <w:r w:rsidRPr="00C71F72">
        <w:rPr>
          <w:noProof/>
          <w:lang w:val="en-US"/>
        </w:rPr>
        <w:t>MAINTEXT</w:t>
      </w:r>
      <w:r w:rsidRPr="005B5049">
        <w:rPr>
          <w:noProof/>
        </w:rPr>
        <w:t>%</w:t>
      </w:r>
    </w:p>
    <w:p w14:paraId="3C94CD1B" w14:textId="77777777" w:rsidR="005867DA" w:rsidRPr="005B5049" w:rsidRDefault="005867DA" w:rsidP="00C3157D">
      <w:pPr>
        <w:rPr>
          <w:noProof/>
        </w:rPr>
      </w:pPr>
    </w:p>
    <w:p w14:paraId="2EDB6832" w14:textId="77777777" w:rsidR="00284106" w:rsidRDefault="00284106" w:rsidP="00284106">
      <w:pPr>
        <w:pStyle w:val="UnnumberedHeading1NoTOC"/>
      </w:pPr>
      <w:bookmarkStart w:id="0" w:name="заголовок-первого-уровня"/>
      <w:bookmarkEnd w:id="0"/>
      <w:r>
        <w:lastRenderedPageBreak/>
        <w:t>Лист регистрации изменений</w:t>
      </w:r>
    </w:p>
    <w:tbl>
      <w:tblPr>
        <w:tblW w:w="1049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624"/>
        <w:gridCol w:w="1072"/>
        <w:gridCol w:w="1025"/>
        <w:gridCol w:w="1134"/>
        <w:gridCol w:w="1134"/>
        <w:gridCol w:w="1134"/>
        <w:gridCol w:w="1418"/>
        <w:gridCol w:w="1418"/>
        <w:gridCol w:w="851"/>
        <w:gridCol w:w="680"/>
      </w:tblGrid>
      <w:tr w:rsidR="00284106" w:rsidRPr="0023395F" w14:paraId="3E44017C" w14:textId="77777777" w:rsidTr="009402FE">
        <w:trPr>
          <w:cantSplit/>
          <w:trHeight w:hRule="exact" w:val="340"/>
          <w:tblHeader/>
        </w:trPr>
        <w:tc>
          <w:tcPr>
            <w:tcW w:w="62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2391F1B" w14:textId="77777777" w:rsidR="00284106" w:rsidRPr="009402FE" w:rsidRDefault="00284106" w:rsidP="009402FE">
            <w:pPr>
              <w:pStyle w:val="a5"/>
              <w:keepNext/>
              <w:rPr>
                <w:b/>
              </w:rPr>
            </w:pPr>
          </w:p>
        </w:tc>
        <w:tc>
          <w:tcPr>
            <w:tcW w:w="436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46B1996" w14:textId="77777777" w:rsidR="00284106" w:rsidRPr="00FA7B7B" w:rsidRDefault="00284106" w:rsidP="009402FE">
            <w:pPr>
              <w:pStyle w:val="a5"/>
              <w:keepNext/>
            </w:pPr>
            <w:r w:rsidRPr="00FA7B7B">
              <w:t>Номера листов (страниц)</w:t>
            </w:r>
          </w:p>
        </w:tc>
        <w:tc>
          <w:tcPr>
            <w:tcW w:w="1134" w:type="dxa"/>
            <w:vMerge w:val="restart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BC173F9" w14:textId="77777777" w:rsidR="00284106" w:rsidRPr="00FA7B7B" w:rsidRDefault="00284106" w:rsidP="009402FE">
            <w:pPr>
              <w:pStyle w:val="a5"/>
              <w:keepNext/>
            </w:pPr>
            <w:r w:rsidRPr="00FA7B7B">
              <w:t>Всего листов (страниц) в докум.</w:t>
            </w:r>
          </w:p>
        </w:tc>
        <w:tc>
          <w:tcPr>
            <w:tcW w:w="1418" w:type="dxa"/>
            <w:vMerge w:val="restart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78AE130" w14:textId="77777777" w:rsidR="00284106" w:rsidRPr="00FA7B7B" w:rsidRDefault="00284106" w:rsidP="009402FE">
            <w:pPr>
              <w:pStyle w:val="a5"/>
              <w:keepNext/>
            </w:pPr>
            <w:r w:rsidRPr="00FA7B7B">
              <w:t>№ документа</w:t>
            </w:r>
          </w:p>
        </w:tc>
        <w:tc>
          <w:tcPr>
            <w:tcW w:w="1418" w:type="dxa"/>
            <w:vMerge w:val="restart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5EDBE16" w14:textId="77777777" w:rsidR="00284106" w:rsidRPr="00FA7B7B" w:rsidRDefault="00284106" w:rsidP="009402FE">
            <w:pPr>
              <w:pStyle w:val="a5"/>
              <w:keepNext/>
            </w:pPr>
            <w:r w:rsidRPr="00FA7B7B">
              <w:t>Входящий номер доп. Документа и дата</w:t>
            </w:r>
          </w:p>
        </w:tc>
        <w:tc>
          <w:tcPr>
            <w:tcW w:w="851" w:type="dxa"/>
            <w:vMerge w:val="restart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CA22F0D" w14:textId="77777777" w:rsidR="00284106" w:rsidRPr="00FA7B7B" w:rsidRDefault="00284106" w:rsidP="009402FE">
            <w:pPr>
              <w:pStyle w:val="a5"/>
              <w:keepNext/>
            </w:pPr>
            <w:r w:rsidRPr="00FA7B7B">
              <w:t>Подп.</w:t>
            </w:r>
          </w:p>
        </w:tc>
        <w:tc>
          <w:tcPr>
            <w:tcW w:w="680" w:type="dxa"/>
            <w:vMerge w:val="restar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4F3F67E" w14:textId="77777777" w:rsidR="00284106" w:rsidRPr="00FA7B7B" w:rsidRDefault="00284106" w:rsidP="009402FE">
            <w:pPr>
              <w:pStyle w:val="a5"/>
              <w:keepNext/>
            </w:pPr>
            <w:r w:rsidRPr="00FA7B7B">
              <w:t>Дата</w:t>
            </w:r>
          </w:p>
        </w:tc>
      </w:tr>
      <w:tr w:rsidR="00284106" w:rsidRPr="0023395F" w14:paraId="7037EFBA" w14:textId="77777777" w:rsidTr="009402FE">
        <w:trPr>
          <w:cantSplit/>
          <w:trHeight w:hRule="exact" w:val="1077"/>
        </w:trPr>
        <w:tc>
          <w:tcPr>
            <w:tcW w:w="624" w:type="dxa"/>
            <w:tcBorders>
              <w:top w:val="single" w:sz="2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1F9D759" w14:textId="77777777" w:rsidR="00284106" w:rsidRPr="0023395F" w:rsidRDefault="00284106" w:rsidP="0023395F">
            <w:pPr>
              <w:pStyle w:val="a5"/>
            </w:pPr>
            <w:r w:rsidRPr="0023395F">
              <w:t>Изм.</w:t>
            </w:r>
          </w:p>
        </w:tc>
        <w:tc>
          <w:tcPr>
            <w:tcW w:w="1072" w:type="dxa"/>
            <w:tcBorders>
              <w:top w:val="single" w:sz="2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8C76159" w14:textId="77777777" w:rsidR="00284106" w:rsidRPr="0023395F" w:rsidRDefault="00284106" w:rsidP="0023395F">
            <w:pPr>
              <w:pStyle w:val="a5"/>
            </w:pPr>
            <w:r w:rsidRPr="0023395F">
              <w:t>изменен-ных</w:t>
            </w:r>
          </w:p>
        </w:tc>
        <w:tc>
          <w:tcPr>
            <w:tcW w:w="1025" w:type="dxa"/>
            <w:tcBorders>
              <w:top w:val="single" w:sz="2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3EE8261" w14:textId="77777777" w:rsidR="00284106" w:rsidRPr="0023395F" w:rsidRDefault="00284106" w:rsidP="0023395F">
            <w:pPr>
              <w:pStyle w:val="a5"/>
            </w:pPr>
            <w:r w:rsidRPr="0023395F">
              <w:t>заменен-ных</w:t>
            </w: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00C7E35" w14:textId="77777777" w:rsidR="00284106" w:rsidRPr="0023395F" w:rsidRDefault="00284106" w:rsidP="0023395F">
            <w:pPr>
              <w:pStyle w:val="a5"/>
            </w:pPr>
            <w:r w:rsidRPr="0023395F">
              <w:t>новых</w:t>
            </w:r>
          </w:p>
        </w:tc>
        <w:tc>
          <w:tcPr>
            <w:tcW w:w="1134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A528F38" w14:textId="77777777" w:rsidR="00284106" w:rsidRPr="0023395F" w:rsidRDefault="00284106" w:rsidP="0023395F">
            <w:pPr>
              <w:pStyle w:val="a5"/>
            </w:pPr>
            <w:r w:rsidRPr="0023395F">
              <w:t>аннулиро-ванных</w:t>
            </w:r>
          </w:p>
        </w:tc>
        <w:tc>
          <w:tcPr>
            <w:tcW w:w="1134" w:type="dxa"/>
            <w:vMerge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C4D3AA1" w14:textId="77777777" w:rsidR="00284106" w:rsidRPr="0023395F" w:rsidRDefault="00284106" w:rsidP="0023395F">
            <w:pPr>
              <w:pStyle w:val="a5"/>
            </w:pPr>
          </w:p>
        </w:tc>
        <w:tc>
          <w:tcPr>
            <w:tcW w:w="1418" w:type="dxa"/>
            <w:vMerge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9CED974" w14:textId="77777777" w:rsidR="00284106" w:rsidRPr="0023395F" w:rsidRDefault="00284106" w:rsidP="0023395F">
            <w:pPr>
              <w:pStyle w:val="a5"/>
            </w:pPr>
          </w:p>
        </w:tc>
        <w:tc>
          <w:tcPr>
            <w:tcW w:w="1418" w:type="dxa"/>
            <w:vMerge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F78FC00" w14:textId="77777777" w:rsidR="00284106" w:rsidRPr="0023395F" w:rsidRDefault="00284106" w:rsidP="0023395F">
            <w:pPr>
              <w:pStyle w:val="a5"/>
            </w:pPr>
          </w:p>
        </w:tc>
        <w:tc>
          <w:tcPr>
            <w:tcW w:w="851" w:type="dxa"/>
            <w:vMerge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F686311" w14:textId="77777777" w:rsidR="00284106" w:rsidRPr="0023395F" w:rsidRDefault="00284106" w:rsidP="0023395F">
            <w:pPr>
              <w:pStyle w:val="a5"/>
            </w:pPr>
          </w:p>
        </w:tc>
        <w:tc>
          <w:tcPr>
            <w:tcW w:w="680" w:type="dxa"/>
            <w:vMerge/>
            <w:tcBorders>
              <w:top w:val="single" w:sz="2" w:space="0" w:color="auto"/>
              <w:left w:val="single" w:sz="2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AD5F91" w14:textId="77777777" w:rsidR="00284106" w:rsidRPr="0023395F" w:rsidRDefault="00284106" w:rsidP="0023395F">
            <w:pPr>
              <w:pStyle w:val="a5"/>
            </w:pPr>
          </w:p>
        </w:tc>
      </w:tr>
      <w:tr w:rsidR="00284106" w:rsidRPr="00803FEE" w14:paraId="55EC266F" w14:textId="77777777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CF4994C" w14:textId="77777777"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A9D3A6" w14:textId="77777777"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4295562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0BD4E6C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9763317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692D97D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AAE6BF9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07107F2" w14:textId="77777777"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B4ABC9C" w14:textId="77777777"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D328384" w14:textId="77777777" w:rsidR="00284106" w:rsidRPr="00284106" w:rsidRDefault="00284106" w:rsidP="00E231A8"/>
        </w:tc>
      </w:tr>
      <w:tr w:rsidR="00284106" w:rsidRPr="00803FEE" w14:paraId="0A3F89B3" w14:textId="77777777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F8B551A" w14:textId="77777777"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F4CAC0B" w14:textId="77777777"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B712DE3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FFA3C18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DE074BB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EB0844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A90CD7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5E82C7" w14:textId="77777777"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DCBCAA3" w14:textId="77777777"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E29877D" w14:textId="77777777" w:rsidR="00284106" w:rsidRPr="00284106" w:rsidRDefault="00284106" w:rsidP="00E231A8"/>
        </w:tc>
      </w:tr>
      <w:tr w:rsidR="00284106" w:rsidRPr="00803FEE" w14:paraId="52E75295" w14:textId="77777777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2924FD9" w14:textId="77777777"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20E1E0A" w14:textId="77777777"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A30FD1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A2A8E1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F35BC7F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B8D183F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E80700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66143DF" w14:textId="77777777"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C7596AF" w14:textId="77777777" w:rsidR="00284106" w:rsidRPr="006043ED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2274CA" w14:textId="77777777" w:rsidR="00284106" w:rsidRPr="00284106" w:rsidRDefault="00284106" w:rsidP="00E231A8"/>
        </w:tc>
      </w:tr>
      <w:tr w:rsidR="00284106" w:rsidRPr="00803FEE" w14:paraId="01C37381" w14:textId="77777777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F57F8DF" w14:textId="77777777"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CF33537" w14:textId="77777777"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94D4D48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9A95E2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674A099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341C87B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B4C151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A6927D3" w14:textId="77777777"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F29BCF8" w14:textId="77777777"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433E8C" w14:textId="77777777" w:rsidR="00284106" w:rsidRPr="00284106" w:rsidRDefault="00284106" w:rsidP="00E231A8"/>
        </w:tc>
      </w:tr>
      <w:tr w:rsidR="00284106" w:rsidRPr="00803FEE" w14:paraId="0F7359C2" w14:textId="77777777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232CC0B" w14:textId="77777777"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1CA93F9" w14:textId="77777777"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39B76FF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30EFAD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678DEC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DBC7AE9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2C4374D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8A6C25" w14:textId="77777777"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563CC36" w14:textId="77777777"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09E2EBA" w14:textId="77777777" w:rsidR="00284106" w:rsidRPr="00284106" w:rsidRDefault="00284106" w:rsidP="00E231A8"/>
        </w:tc>
      </w:tr>
      <w:tr w:rsidR="00284106" w:rsidRPr="00803FEE" w14:paraId="0C5BFBB6" w14:textId="77777777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7472631" w14:textId="77777777"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F9100E9" w14:textId="77777777"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8DCE60D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7260C8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7F7AD41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3BE4CDD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697813F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D4601E2" w14:textId="77777777"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C33D8E" w14:textId="77777777"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A1D2D34" w14:textId="77777777" w:rsidR="00284106" w:rsidRPr="00284106" w:rsidRDefault="00284106" w:rsidP="00E231A8"/>
        </w:tc>
      </w:tr>
      <w:tr w:rsidR="00284106" w:rsidRPr="00803FEE" w14:paraId="01FB19B4" w14:textId="77777777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FD43B1A" w14:textId="77777777"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BEC20F2" w14:textId="77777777"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CB8CF36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8F228A8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D0E66F0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C8FB79D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083E53E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FE41E2" w14:textId="77777777"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324416" w14:textId="77777777"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6AB051" w14:textId="77777777" w:rsidR="00284106" w:rsidRPr="00284106" w:rsidRDefault="00284106" w:rsidP="00E231A8"/>
        </w:tc>
      </w:tr>
      <w:tr w:rsidR="00284106" w:rsidRPr="00803FEE" w14:paraId="2614F2A0" w14:textId="77777777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915AEB0" w14:textId="77777777"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DB546D" w14:textId="77777777"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C42DD2C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C2BB953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7184E8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204BDBB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AEF75BE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F84C673" w14:textId="77777777"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3BE0E1C" w14:textId="77777777"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3003F7" w14:textId="77777777" w:rsidR="00284106" w:rsidRPr="00284106" w:rsidRDefault="00284106" w:rsidP="00E231A8"/>
        </w:tc>
      </w:tr>
      <w:tr w:rsidR="00284106" w:rsidRPr="00803FEE" w14:paraId="6D90CB80" w14:textId="77777777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AC9A14" w14:textId="77777777"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49F9C59" w14:textId="77777777"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A3DED2F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4C0D84E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536CC99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54067D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89BB74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AE94D5F" w14:textId="77777777"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4A15A4" w14:textId="77777777"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2D3680" w14:textId="77777777" w:rsidR="00284106" w:rsidRPr="00284106" w:rsidRDefault="00284106" w:rsidP="00E231A8"/>
        </w:tc>
      </w:tr>
      <w:tr w:rsidR="00284106" w:rsidRPr="00803FEE" w14:paraId="108DA622" w14:textId="77777777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DBE934" w14:textId="77777777"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D8E6BE6" w14:textId="77777777"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CE21A1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ED1DD8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9EA0C9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C8B3D7F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C3225B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D09C238" w14:textId="77777777"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A6CAAEC" w14:textId="77777777"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5E5EBA2" w14:textId="77777777" w:rsidR="00284106" w:rsidRPr="00284106" w:rsidRDefault="00284106" w:rsidP="00E231A8"/>
        </w:tc>
      </w:tr>
      <w:tr w:rsidR="00284106" w:rsidRPr="00803FEE" w14:paraId="02E66654" w14:textId="77777777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52B18A1" w14:textId="77777777"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5CADC3" w14:textId="77777777"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B82BA13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129597F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A5B4655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AA62BFB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3F214BF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912D80D" w14:textId="77777777"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2F73D72" w14:textId="77777777"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1FD0646" w14:textId="77777777" w:rsidR="00284106" w:rsidRPr="00284106" w:rsidRDefault="00284106" w:rsidP="00E231A8"/>
        </w:tc>
      </w:tr>
      <w:tr w:rsidR="00284106" w:rsidRPr="00803FEE" w14:paraId="2C4A093A" w14:textId="77777777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BF04F26" w14:textId="77777777"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194C36" w14:textId="77777777"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8D7135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33CE3EE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2010DF5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814A71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411B41B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374E97" w14:textId="77777777"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2CEEE71" w14:textId="77777777"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79E3AFF" w14:textId="77777777" w:rsidR="00284106" w:rsidRPr="00284106" w:rsidRDefault="00284106" w:rsidP="00E231A8"/>
        </w:tc>
      </w:tr>
      <w:tr w:rsidR="00284106" w:rsidRPr="00803FEE" w14:paraId="19C0F111" w14:textId="77777777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F50BF94" w14:textId="77777777"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7D24B82" w14:textId="77777777"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9A7A3A6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F3E06F2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99D647A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624921B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4060454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E0E149" w14:textId="77777777"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F2F6E09" w14:textId="77777777"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9D11CD" w14:textId="77777777" w:rsidR="00284106" w:rsidRPr="00284106" w:rsidRDefault="00284106" w:rsidP="00E231A8"/>
        </w:tc>
      </w:tr>
      <w:tr w:rsidR="00284106" w:rsidRPr="00803FEE" w14:paraId="351790E6" w14:textId="77777777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9ECDBF1" w14:textId="77777777"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EBE59F5" w14:textId="77777777"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78DE8B0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A249C39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98A3350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5DF6099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589B3F0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EC8B675" w14:textId="77777777"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50C9027" w14:textId="77777777"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E03065A" w14:textId="77777777" w:rsidR="00284106" w:rsidRPr="00284106" w:rsidRDefault="00284106" w:rsidP="00E231A8"/>
        </w:tc>
      </w:tr>
      <w:tr w:rsidR="00284106" w:rsidRPr="00803FEE" w14:paraId="0A7F3F81" w14:textId="77777777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41E981A" w14:textId="77777777"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4BE0167" w14:textId="77777777"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8488BBC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225716E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17D6366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5B231C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5EC7F6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829D33B" w14:textId="77777777"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7992E03" w14:textId="77777777"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A87100A" w14:textId="77777777" w:rsidR="00284106" w:rsidRPr="00284106" w:rsidRDefault="00284106" w:rsidP="00E231A8"/>
        </w:tc>
      </w:tr>
      <w:tr w:rsidR="00284106" w:rsidRPr="00803FEE" w14:paraId="33EF201E" w14:textId="77777777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EB3F29B" w14:textId="77777777"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86F0DBB" w14:textId="77777777"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76EAE95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C2C2FF8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6390C86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5A21279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5AB82B9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FC2DA15" w14:textId="77777777"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1354087" w14:textId="77777777"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2F96046" w14:textId="77777777" w:rsidR="00284106" w:rsidRPr="00284106" w:rsidRDefault="00284106" w:rsidP="00E231A8"/>
        </w:tc>
      </w:tr>
      <w:tr w:rsidR="00284106" w:rsidRPr="00803FEE" w14:paraId="3C3333FB" w14:textId="77777777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7AFEBB3" w14:textId="77777777"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2F229D7" w14:textId="77777777"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F3BE1AB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74D1851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3AAA1EF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1324BE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755B79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A43119C" w14:textId="77777777"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A079A02" w14:textId="77777777"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0AC472D" w14:textId="77777777" w:rsidR="00284106" w:rsidRPr="00284106" w:rsidRDefault="00284106" w:rsidP="00E231A8"/>
        </w:tc>
      </w:tr>
      <w:tr w:rsidR="00284106" w:rsidRPr="00803FEE" w14:paraId="5B2E1B68" w14:textId="77777777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35E0B96" w14:textId="77777777"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9EF4672" w14:textId="77777777"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6E4BCC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15E966C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4BD6162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04DD6A0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52F92CA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D1F20FA" w14:textId="77777777"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E410F9B" w14:textId="77777777"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1007FA8" w14:textId="77777777" w:rsidR="00284106" w:rsidRPr="00284106" w:rsidRDefault="00284106" w:rsidP="00E231A8"/>
        </w:tc>
      </w:tr>
      <w:tr w:rsidR="00284106" w:rsidRPr="00803FEE" w14:paraId="76BD5C03" w14:textId="77777777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2DE5AA6" w14:textId="77777777"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7483B10" w14:textId="77777777"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90ECDD3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7FAD89E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54EB62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D6DB1B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6A05FBF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185DA0E" w14:textId="77777777"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70B49B7" w14:textId="77777777"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717CA6C" w14:textId="77777777" w:rsidR="00284106" w:rsidRPr="00284106" w:rsidRDefault="00284106" w:rsidP="00E231A8"/>
        </w:tc>
      </w:tr>
      <w:tr w:rsidR="00284106" w:rsidRPr="00803FEE" w14:paraId="0E7DA3B2" w14:textId="77777777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97FC391" w14:textId="77777777"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57E81D9" w14:textId="77777777"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1481216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EAAEEF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A45D19B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386E56C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1C5053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E42762A" w14:textId="77777777"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BC0664" w14:textId="77777777"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64E2210" w14:textId="77777777" w:rsidR="00284106" w:rsidRPr="00284106" w:rsidRDefault="00284106" w:rsidP="00E231A8"/>
        </w:tc>
      </w:tr>
      <w:tr w:rsidR="00284106" w:rsidRPr="00803FEE" w14:paraId="0AEDDE1A" w14:textId="77777777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4FD9C04" w14:textId="77777777"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056E959" w14:textId="77777777"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142AF08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641AC7C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082DE26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7912E1E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7A33EB2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CA8E7A3" w14:textId="77777777"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6CB422A" w14:textId="77777777"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EB6191A" w14:textId="77777777" w:rsidR="00284106" w:rsidRPr="00284106" w:rsidRDefault="00284106" w:rsidP="00E231A8"/>
        </w:tc>
      </w:tr>
      <w:tr w:rsidR="00284106" w:rsidRPr="00803FEE" w14:paraId="7E286805" w14:textId="77777777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26E553F" w14:textId="77777777"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DC94EDE" w14:textId="77777777"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EE37396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6D632A3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261557C" w14:textId="77777777"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B192759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F076F1B" w14:textId="77777777"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3E2D43" w14:textId="77777777"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B5B1DA2" w14:textId="77777777"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18CB5D5" w14:textId="77777777" w:rsidR="00284106" w:rsidRPr="00284106" w:rsidRDefault="00284106" w:rsidP="00E231A8"/>
        </w:tc>
      </w:tr>
    </w:tbl>
    <w:p w14:paraId="6F2B7822" w14:textId="77777777" w:rsidR="00284106" w:rsidRPr="00284106" w:rsidRDefault="00284106" w:rsidP="00284106">
      <w:pPr>
        <w:pStyle w:val="a1"/>
      </w:pPr>
    </w:p>
    <w:sectPr w:rsidR="00284106" w:rsidRPr="00284106" w:rsidSect="00526379">
      <w:headerReference w:type="default" r:id="rId8"/>
      <w:footerReference w:type="default" r:id="rId9"/>
      <w:footerReference w:type="first" r:id="rId10"/>
      <w:pgSz w:w="11907" w:h="16840" w:code="9"/>
      <w:pgMar w:top="1418" w:right="567" w:bottom="851" w:left="1134" w:header="284" w:footer="28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255C9" w14:textId="77777777" w:rsidR="00B10FC9" w:rsidRDefault="00B10FC9">
      <w:r>
        <w:separator/>
      </w:r>
    </w:p>
    <w:p w14:paraId="5B01F6C8" w14:textId="77777777" w:rsidR="00B10FC9" w:rsidRDefault="00B10FC9"/>
  </w:endnote>
  <w:endnote w:type="continuationSeparator" w:id="0">
    <w:p w14:paraId="456FB067" w14:textId="77777777" w:rsidR="00B10FC9" w:rsidRDefault="00B10FC9">
      <w:r>
        <w:continuationSeparator/>
      </w:r>
    </w:p>
    <w:p w14:paraId="68CF4B3D" w14:textId="77777777" w:rsidR="00B10FC9" w:rsidRDefault="00B10F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CB649" w14:textId="77777777" w:rsidR="00C6532D" w:rsidRDefault="00C6532D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D3DE7" w14:textId="77777777" w:rsidR="00E165B3" w:rsidRDefault="00E165B3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82234" w14:textId="77777777" w:rsidR="00B10FC9" w:rsidRDefault="00B10FC9">
      <w:r>
        <w:separator/>
      </w:r>
    </w:p>
    <w:p w14:paraId="24350D6B" w14:textId="77777777" w:rsidR="00B10FC9" w:rsidRDefault="00B10FC9"/>
  </w:footnote>
  <w:footnote w:type="continuationSeparator" w:id="0">
    <w:p w14:paraId="05EEAF46" w14:textId="77777777" w:rsidR="00B10FC9" w:rsidRDefault="00B10FC9">
      <w:r>
        <w:continuationSeparator/>
      </w:r>
    </w:p>
    <w:p w14:paraId="30C6B4FF" w14:textId="77777777" w:rsidR="00B10FC9" w:rsidRDefault="00B10F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E4CDF" w14:textId="77777777" w:rsidR="00F2410E" w:rsidRDefault="00F2410E" w:rsidP="009C40BA">
    <w:pPr>
      <w:pStyle w:val="a9"/>
      <w:spacing w:line="276" w:lineRule="auto"/>
      <w:jc w:val="center"/>
    </w:pPr>
    <w:r>
      <w:fldChar w:fldCharType="begin"/>
    </w:r>
    <w:r>
      <w:instrText>PAGE   \* MERGEFORMAT</w:instrText>
    </w:r>
    <w:r>
      <w:fldChar w:fldCharType="separate"/>
    </w:r>
    <w:r w:rsidR="007A365E">
      <w:rPr>
        <w:noProof/>
      </w:rPr>
      <w:t>2</w:t>
    </w:r>
    <w:r>
      <w:fldChar w:fldCharType="end"/>
    </w:r>
  </w:p>
  <w:p w14:paraId="3487D876" w14:textId="556F7835" w:rsidR="00C6532D" w:rsidRDefault="00000000" w:rsidP="00847C3C">
    <w:pPr>
      <w:pStyle w:val="-"/>
    </w:pPr>
    <w:fldSimple w:instr=" DOCPROPERTY  DecimalNumber  \* MERGEFORMAT ">
      <w:r w:rsidR="00D26511">
        <w:t>АБВГ.00039 13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200EFD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D1AC70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ECECA8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D4C07B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A3C0A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3D7E5A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DB408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B2A4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5D4200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439225926">
    <w:abstractNumId w:val="23"/>
  </w:num>
  <w:num w:numId="2" w16cid:durableId="966819417">
    <w:abstractNumId w:val="19"/>
  </w:num>
  <w:num w:numId="3" w16cid:durableId="109514548">
    <w:abstractNumId w:val="21"/>
  </w:num>
  <w:num w:numId="4" w16cid:durableId="1715813000">
    <w:abstractNumId w:val="22"/>
  </w:num>
  <w:num w:numId="5" w16cid:durableId="1350720489">
    <w:abstractNumId w:val="18"/>
  </w:num>
  <w:num w:numId="6" w16cid:durableId="2056732100">
    <w:abstractNumId w:val="15"/>
  </w:num>
  <w:num w:numId="7" w16cid:durableId="2134669107">
    <w:abstractNumId w:val="16"/>
  </w:num>
  <w:num w:numId="8" w16cid:durableId="1242761978">
    <w:abstractNumId w:val="2"/>
  </w:num>
  <w:num w:numId="9" w16cid:durableId="789877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 w16cid:durableId="3388469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 w16cid:durableId="891306649">
    <w:abstractNumId w:val="0"/>
  </w:num>
  <w:num w:numId="12" w16cid:durableId="9297745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 w16cid:durableId="20667567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 w16cid:durableId="9300907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 w16cid:durableId="149429895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 w16cid:durableId="3469499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 w16cid:durableId="17972854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 w16cid:durableId="16347534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 w16cid:durableId="134200976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 w16cid:durableId="17017836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 w16cid:durableId="20490634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 w16cid:durableId="18086641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 w16cid:durableId="67265290">
    <w:abstractNumId w:val="11"/>
  </w:num>
  <w:num w:numId="24" w16cid:durableId="516771792">
    <w:abstractNumId w:val="9"/>
  </w:num>
  <w:num w:numId="25" w16cid:durableId="625040411">
    <w:abstractNumId w:val="8"/>
  </w:num>
  <w:num w:numId="26" w16cid:durableId="1133524749">
    <w:abstractNumId w:val="7"/>
  </w:num>
  <w:num w:numId="27" w16cid:durableId="237053900">
    <w:abstractNumId w:val="6"/>
  </w:num>
  <w:num w:numId="28" w16cid:durableId="1598824020">
    <w:abstractNumId w:val="10"/>
  </w:num>
  <w:num w:numId="29" w16cid:durableId="461070598">
    <w:abstractNumId w:val="5"/>
  </w:num>
  <w:num w:numId="30" w16cid:durableId="34165541">
    <w:abstractNumId w:val="4"/>
  </w:num>
  <w:num w:numId="31" w16cid:durableId="187373672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658"/>
    <w:rsid w:val="00000AFE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83EB0"/>
    <w:rsid w:val="000918BE"/>
    <w:rsid w:val="000A22CC"/>
    <w:rsid w:val="000A43BC"/>
    <w:rsid w:val="000A6CC4"/>
    <w:rsid w:val="000B01C1"/>
    <w:rsid w:val="000B4826"/>
    <w:rsid w:val="000B7CA3"/>
    <w:rsid w:val="000C394B"/>
    <w:rsid w:val="000D2362"/>
    <w:rsid w:val="000D23B5"/>
    <w:rsid w:val="000D245F"/>
    <w:rsid w:val="000D6B78"/>
    <w:rsid w:val="000E102D"/>
    <w:rsid w:val="000E22A5"/>
    <w:rsid w:val="000F721A"/>
    <w:rsid w:val="00103832"/>
    <w:rsid w:val="00105BC6"/>
    <w:rsid w:val="001140A4"/>
    <w:rsid w:val="001164F8"/>
    <w:rsid w:val="00117440"/>
    <w:rsid w:val="00117529"/>
    <w:rsid w:val="00121CA6"/>
    <w:rsid w:val="00126884"/>
    <w:rsid w:val="00131F9E"/>
    <w:rsid w:val="00134C7E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33E"/>
    <w:rsid w:val="001B55D1"/>
    <w:rsid w:val="001C01D6"/>
    <w:rsid w:val="001C2A8C"/>
    <w:rsid w:val="001C53B7"/>
    <w:rsid w:val="001D077C"/>
    <w:rsid w:val="001D5461"/>
    <w:rsid w:val="001E44B1"/>
    <w:rsid w:val="001E4C62"/>
    <w:rsid w:val="001E7369"/>
    <w:rsid w:val="001F31DB"/>
    <w:rsid w:val="001F4390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1017"/>
    <w:rsid w:val="0022542F"/>
    <w:rsid w:val="00226E09"/>
    <w:rsid w:val="00231367"/>
    <w:rsid w:val="002321BF"/>
    <w:rsid w:val="0023395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7695"/>
    <w:rsid w:val="00271AB7"/>
    <w:rsid w:val="00273E22"/>
    <w:rsid w:val="00273FF6"/>
    <w:rsid w:val="00284106"/>
    <w:rsid w:val="00293F4E"/>
    <w:rsid w:val="002A190E"/>
    <w:rsid w:val="002A3D2B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114B"/>
    <w:rsid w:val="002F3799"/>
    <w:rsid w:val="002F4C67"/>
    <w:rsid w:val="002F6115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40A56"/>
    <w:rsid w:val="00340E69"/>
    <w:rsid w:val="0034552C"/>
    <w:rsid w:val="003471EB"/>
    <w:rsid w:val="003572F1"/>
    <w:rsid w:val="003660B4"/>
    <w:rsid w:val="0037748A"/>
    <w:rsid w:val="00385D2F"/>
    <w:rsid w:val="00387877"/>
    <w:rsid w:val="00394650"/>
    <w:rsid w:val="00394FC6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FE5"/>
    <w:rsid w:val="003C2795"/>
    <w:rsid w:val="003C37B6"/>
    <w:rsid w:val="003C3A62"/>
    <w:rsid w:val="003D260E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477D4"/>
    <w:rsid w:val="00451667"/>
    <w:rsid w:val="004538D6"/>
    <w:rsid w:val="004550BE"/>
    <w:rsid w:val="00455CDA"/>
    <w:rsid w:val="00460B77"/>
    <w:rsid w:val="00461473"/>
    <w:rsid w:val="0046382F"/>
    <w:rsid w:val="00465ABD"/>
    <w:rsid w:val="00471166"/>
    <w:rsid w:val="00473C0A"/>
    <w:rsid w:val="00480141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B6361"/>
    <w:rsid w:val="004C046F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4E2D"/>
    <w:rsid w:val="00507BD5"/>
    <w:rsid w:val="0051171D"/>
    <w:rsid w:val="005165B7"/>
    <w:rsid w:val="005218D9"/>
    <w:rsid w:val="00526379"/>
    <w:rsid w:val="0053070E"/>
    <w:rsid w:val="00532E2C"/>
    <w:rsid w:val="005349D3"/>
    <w:rsid w:val="00541EE2"/>
    <w:rsid w:val="00546E61"/>
    <w:rsid w:val="0054709A"/>
    <w:rsid w:val="005518E6"/>
    <w:rsid w:val="00552C6E"/>
    <w:rsid w:val="00554A9E"/>
    <w:rsid w:val="00554D76"/>
    <w:rsid w:val="005555A5"/>
    <w:rsid w:val="005621F0"/>
    <w:rsid w:val="00563EDD"/>
    <w:rsid w:val="00567B64"/>
    <w:rsid w:val="0057123A"/>
    <w:rsid w:val="005848D8"/>
    <w:rsid w:val="00584DD6"/>
    <w:rsid w:val="005867DA"/>
    <w:rsid w:val="005923FD"/>
    <w:rsid w:val="00592EF8"/>
    <w:rsid w:val="00597BA4"/>
    <w:rsid w:val="005A5848"/>
    <w:rsid w:val="005B0935"/>
    <w:rsid w:val="005B1C35"/>
    <w:rsid w:val="005B5049"/>
    <w:rsid w:val="005B59B4"/>
    <w:rsid w:val="005C2D0B"/>
    <w:rsid w:val="005C5CAE"/>
    <w:rsid w:val="005C73C3"/>
    <w:rsid w:val="005C7EE6"/>
    <w:rsid w:val="005D3ADA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065AC"/>
    <w:rsid w:val="006102CC"/>
    <w:rsid w:val="006117E3"/>
    <w:rsid w:val="0061285D"/>
    <w:rsid w:val="00612BB1"/>
    <w:rsid w:val="00615166"/>
    <w:rsid w:val="00622F46"/>
    <w:rsid w:val="00623211"/>
    <w:rsid w:val="00624E75"/>
    <w:rsid w:val="0062733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693"/>
    <w:rsid w:val="00672C68"/>
    <w:rsid w:val="00677087"/>
    <w:rsid w:val="0067723C"/>
    <w:rsid w:val="0068237E"/>
    <w:rsid w:val="00683234"/>
    <w:rsid w:val="00686ED6"/>
    <w:rsid w:val="00694C91"/>
    <w:rsid w:val="00696A9B"/>
    <w:rsid w:val="006A1371"/>
    <w:rsid w:val="006B2C51"/>
    <w:rsid w:val="006C367F"/>
    <w:rsid w:val="006C480A"/>
    <w:rsid w:val="006D4330"/>
    <w:rsid w:val="006D6865"/>
    <w:rsid w:val="006E1EB6"/>
    <w:rsid w:val="006E23D9"/>
    <w:rsid w:val="006E3029"/>
    <w:rsid w:val="006E4174"/>
    <w:rsid w:val="006F0844"/>
    <w:rsid w:val="006F2DBD"/>
    <w:rsid w:val="006F3B3C"/>
    <w:rsid w:val="006F4E1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2369"/>
    <w:rsid w:val="00734AF4"/>
    <w:rsid w:val="007360B6"/>
    <w:rsid w:val="00740AF9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84CF2"/>
    <w:rsid w:val="00786FBB"/>
    <w:rsid w:val="00794D06"/>
    <w:rsid w:val="007A09D1"/>
    <w:rsid w:val="007A2278"/>
    <w:rsid w:val="007A32B0"/>
    <w:rsid w:val="007A365E"/>
    <w:rsid w:val="007A48D8"/>
    <w:rsid w:val="007A6291"/>
    <w:rsid w:val="007B1954"/>
    <w:rsid w:val="007B1D41"/>
    <w:rsid w:val="007B2FA5"/>
    <w:rsid w:val="007B7AB6"/>
    <w:rsid w:val="007C1855"/>
    <w:rsid w:val="007C3EC6"/>
    <w:rsid w:val="007C5BB1"/>
    <w:rsid w:val="007D3110"/>
    <w:rsid w:val="007D5577"/>
    <w:rsid w:val="007D57F5"/>
    <w:rsid w:val="007E409C"/>
    <w:rsid w:val="007E4B28"/>
    <w:rsid w:val="007E5CC7"/>
    <w:rsid w:val="007E6F41"/>
    <w:rsid w:val="007F2232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2E99"/>
    <w:rsid w:val="00847728"/>
    <w:rsid w:val="00847C3C"/>
    <w:rsid w:val="00850FBF"/>
    <w:rsid w:val="00852E90"/>
    <w:rsid w:val="008545E2"/>
    <w:rsid w:val="00855B33"/>
    <w:rsid w:val="00855C53"/>
    <w:rsid w:val="00860E18"/>
    <w:rsid w:val="00864B09"/>
    <w:rsid w:val="00872FDC"/>
    <w:rsid w:val="008734DA"/>
    <w:rsid w:val="008818E7"/>
    <w:rsid w:val="00884C39"/>
    <w:rsid w:val="00887E7D"/>
    <w:rsid w:val="008A0BCB"/>
    <w:rsid w:val="008A3968"/>
    <w:rsid w:val="008A3C02"/>
    <w:rsid w:val="008A568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5EF1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5E3C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02FE"/>
    <w:rsid w:val="009415C5"/>
    <w:rsid w:val="00941BEB"/>
    <w:rsid w:val="00942652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66258"/>
    <w:rsid w:val="00973C2B"/>
    <w:rsid w:val="009764C6"/>
    <w:rsid w:val="00977070"/>
    <w:rsid w:val="00977497"/>
    <w:rsid w:val="009778BF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92C"/>
    <w:rsid w:val="009C3DF2"/>
    <w:rsid w:val="009C40BA"/>
    <w:rsid w:val="009C443D"/>
    <w:rsid w:val="009C4BE0"/>
    <w:rsid w:val="009C569F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33B7"/>
    <w:rsid w:val="00A2439D"/>
    <w:rsid w:val="00A25457"/>
    <w:rsid w:val="00A27D8E"/>
    <w:rsid w:val="00A30006"/>
    <w:rsid w:val="00A31BAC"/>
    <w:rsid w:val="00A3244E"/>
    <w:rsid w:val="00A33C81"/>
    <w:rsid w:val="00A33CCA"/>
    <w:rsid w:val="00A35082"/>
    <w:rsid w:val="00A4018A"/>
    <w:rsid w:val="00A4125A"/>
    <w:rsid w:val="00A422B6"/>
    <w:rsid w:val="00A43C58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185A"/>
    <w:rsid w:val="00A86C6A"/>
    <w:rsid w:val="00A90AC3"/>
    <w:rsid w:val="00A92330"/>
    <w:rsid w:val="00A93084"/>
    <w:rsid w:val="00A94D73"/>
    <w:rsid w:val="00AB1A92"/>
    <w:rsid w:val="00AB1F96"/>
    <w:rsid w:val="00AB3E4A"/>
    <w:rsid w:val="00AB507A"/>
    <w:rsid w:val="00AB5557"/>
    <w:rsid w:val="00AB5A96"/>
    <w:rsid w:val="00AD206C"/>
    <w:rsid w:val="00AE0722"/>
    <w:rsid w:val="00AF16AC"/>
    <w:rsid w:val="00AF1D74"/>
    <w:rsid w:val="00B01A33"/>
    <w:rsid w:val="00B02717"/>
    <w:rsid w:val="00B02730"/>
    <w:rsid w:val="00B07BD0"/>
    <w:rsid w:val="00B104E6"/>
    <w:rsid w:val="00B10FC9"/>
    <w:rsid w:val="00B13F2B"/>
    <w:rsid w:val="00B15CCD"/>
    <w:rsid w:val="00B17BA0"/>
    <w:rsid w:val="00B17D64"/>
    <w:rsid w:val="00B257C2"/>
    <w:rsid w:val="00B25F39"/>
    <w:rsid w:val="00B27787"/>
    <w:rsid w:val="00B30CA7"/>
    <w:rsid w:val="00B32230"/>
    <w:rsid w:val="00B33B75"/>
    <w:rsid w:val="00B46D17"/>
    <w:rsid w:val="00B500BC"/>
    <w:rsid w:val="00B51337"/>
    <w:rsid w:val="00B545A8"/>
    <w:rsid w:val="00B65E8C"/>
    <w:rsid w:val="00B66A50"/>
    <w:rsid w:val="00B66BF3"/>
    <w:rsid w:val="00B72818"/>
    <w:rsid w:val="00B74163"/>
    <w:rsid w:val="00B752DB"/>
    <w:rsid w:val="00B80AF4"/>
    <w:rsid w:val="00B85A8F"/>
    <w:rsid w:val="00B92911"/>
    <w:rsid w:val="00BA3F4A"/>
    <w:rsid w:val="00BA73F0"/>
    <w:rsid w:val="00BB5D94"/>
    <w:rsid w:val="00BB729E"/>
    <w:rsid w:val="00BC1664"/>
    <w:rsid w:val="00BD157D"/>
    <w:rsid w:val="00BD2A20"/>
    <w:rsid w:val="00BE47C7"/>
    <w:rsid w:val="00BE6616"/>
    <w:rsid w:val="00C06947"/>
    <w:rsid w:val="00C12568"/>
    <w:rsid w:val="00C13338"/>
    <w:rsid w:val="00C14EAD"/>
    <w:rsid w:val="00C14FCF"/>
    <w:rsid w:val="00C156EC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5EB8"/>
    <w:rsid w:val="00C57217"/>
    <w:rsid w:val="00C639C2"/>
    <w:rsid w:val="00C6496A"/>
    <w:rsid w:val="00C6532D"/>
    <w:rsid w:val="00C65FF5"/>
    <w:rsid w:val="00C66A53"/>
    <w:rsid w:val="00C67A20"/>
    <w:rsid w:val="00C71F72"/>
    <w:rsid w:val="00C72038"/>
    <w:rsid w:val="00C7288F"/>
    <w:rsid w:val="00C72F18"/>
    <w:rsid w:val="00C77643"/>
    <w:rsid w:val="00C81970"/>
    <w:rsid w:val="00C853BB"/>
    <w:rsid w:val="00C85F4C"/>
    <w:rsid w:val="00C86823"/>
    <w:rsid w:val="00C8770C"/>
    <w:rsid w:val="00C93C82"/>
    <w:rsid w:val="00C959D2"/>
    <w:rsid w:val="00CA2F34"/>
    <w:rsid w:val="00CA6505"/>
    <w:rsid w:val="00CB0D59"/>
    <w:rsid w:val="00CB0FDF"/>
    <w:rsid w:val="00CB1CA8"/>
    <w:rsid w:val="00CB6B5B"/>
    <w:rsid w:val="00CB7DE8"/>
    <w:rsid w:val="00CC5E23"/>
    <w:rsid w:val="00CD18E2"/>
    <w:rsid w:val="00CD49BC"/>
    <w:rsid w:val="00CD5827"/>
    <w:rsid w:val="00CD7B42"/>
    <w:rsid w:val="00CE1D6F"/>
    <w:rsid w:val="00CE3C12"/>
    <w:rsid w:val="00CE4980"/>
    <w:rsid w:val="00CE4C89"/>
    <w:rsid w:val="00CE7CFB"/>
    <w:rsid w:val="00CE7E67"/>
    <w:rsid w:val="00CF0B2E"/>
    <w:rsid w:val="00CF381A"/>
    <w:rsid w:val="00CF3E7D"/>
    <w:rsid w:val="00D01AE9"/>
    <w:rsid w:val="00D02A66"/>
    <w:rsid w:val="00D02F0A"/>
    <w:rsid w:val="00D049D6"/>
    <w:rsid w:val="00D06601"/>
    <w:rsid w:val="00D0677B"/>
    <w:rsid w:val="00D14772"/>
    <w:rsid w:val="00D17BA4"/>
    <w:rsid w:val="00D24570"/>
    <w:rsid w:val="00D25D9C"/>
    <w:rsid w:val="00D26511"/>
    <w:rsid w:val="00D2657A"/>
    <w:rsid w:val="00D30543"/>
    <w:rsid w:val="00D334F0"/>
    <w:rsid w:val="00D35C61"/>
    <w:rsid w:val="00D35F3B"/>
    <w:rsid w:val="00D45589"/>
    <w:rsid w:val="00D500C1"/>
    <w:rsid w:val="00D50586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73C39"/>
    <w:rsid w:val="00D8019D"/>
    <w:rsid w:val="00D8071A"/>
    <w:rsid w:val="00D868F5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B41D7"/>
    <w:rsid w:val="00DB62C5"/>
    <w:rsid w:val="00DB6D8D"/>
    <w:rsid w:val="00DC1B9C"/>
    <w:rsid w:val="00DC1D25"/>
    <w:rsid w:val="00DC1DB4"/>
    <w:rsid w:val="00DC2313"/>
    <w:rsid w:val="00DC2D12"/>
    <w:rsid w:val="00DC39AE"/>
    <w:rsid w:val="00DC56EB"/>
    <w:rsid w:val="00DD165D"/>
    <w:rsid w:val="00DD6443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64F1"/>
    <w:rsid w:val="00E106E1"/>
    <w:rsid w:val="00E112C6"/>
    <w:rsid w:val="00E160EF"/>
    <w:rsid w:val="00E165B3"/>
    <w:rsid w:val="00E17725"/>
    <w:rsid w:val="00E208DD"/>
    <w:rsid w:val="00E20F6F"/>
    <w:rsid w:val="00E231A8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60514"/>
    <w:rsid w:val="00E67CCC"/>
    <w:rsid w:val="00E73947"/>
    <w:rsid w:val="00E74750"/>
    <w:rsid w:val="00E776BE"/>
    <w:rsid w:val="00E77BCC"/>
    <w:rsid w:val="00E80B9B"/>
    <w:rsid w:val="00E950F0"/>
    <w:rsid w:val="00E95672"/>
    <w:rsid w:val="00E97A87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A8A"/>
    <w:rsid w:val="00EF4DD3"/>
    <w:rsid w:val="00EF5FA0"/>
    <w:rsid w:val="00F0095B"/>
    <w:rsid w:val="00F0143F"/>
    <w:rsid w:val="00F020A3"/>
    <w:rsid w:val="00F05BF8"/>
    <w:rsid w:val="00F12D80"/>
    <w:rsid w:val="00F140AF"/>
    <w:rsid w:val="00F14751"/>
    <w:rsid w:val="00F152EC"/>
    <w:rsid w:val="00F15ECE"/>
    <w:rsid w:val="00F16A9C"/>
    <w:rsid w:val="00F21CE4"/>
    <w:rsid w:val="00F22D70"/>
    <w:rsid w:val="00F2410E"/>
    <w:rsid w:val="00F247EF"/>
    <w:rsid w:val="00F30921"/>
    <w:rsid w:val="00F32D97"/>
    <w:rsid w:val="00F36148"/>
    <w:rsid w:val="00F3658A"/>
    <w:rsid w:val="00F3749A"/>
    <w:rsid w:val="00F44AA3"/>
    <w:rsid w:val="00F45CF9"/>
    <w:rsid w:val="00F47598"/>
    <w:rsid w:val="00F5249F"/>
    <w:rsid w:val="00F5386C"/>
    <w:rsid w:val="00F54005"/>
    <w:rsid w:val="00F5450D"/>
    <w:rsid w:val="00F567A1"/>
    <w:rsid w:val="00F66749"/>
    <w:rsid w:val="00F71C4D"/>
    <w:rsid w:val="00F72112"/>
    <w:rsid w:val="00F73B2E"/>
    <w:rsid w:val="00F7660C"/>
    <w:rsid w:val="00F87BAD"/>
    <w:rsid w:val="00F90BAB"/>
    <w:rsid w:val="00F93602"/>
    <w:rsid w:val="00F93D3D"/>
    <w:rsid w:val="00F969D3"/>
    <w:rsid w:val="00FA3348"/>
    <w:rsid w:val="00FA4C79"/>
    <w:rsid w:val="00FA7B7B"/>
    <w:rsid w:val="00FB1BE2"/>
    <w:rsid w:val="00FB29DD"/>
    <w:rsid w:val="00FB5A92"/>
    <w:rsid w:val="00FB6D50"/>
    <w:rsid w:val="00FC34CE"/>
    <w:rsid w:val="00FC3AF9"/>
    <w:rsid w:val="00FC7160"/>
    <w:rsid w:val="00FC7FFC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2BA25D"/>
  <w15:docId w15:val="{AED9970F-ABD9-4E9B-B71B-ACE49C22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053E4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000AFE"/>
    <w:pPr>
      <w:keepNext/>
      <w:pageBreakBefore/>
      <w:numPr>
        <w:numId w:val="1"/>
      </w:numPr>
      <w:tabs>
        <w:tab w:val="left" w:pos="567"/>
      </w:tabs>
      <w:suppressAutoHyphens/>
      <w:spacing w:after="360"/>
      <w:ind w:left="0" w:firstLine="0"/>
      <w:jc w:val="center"/>
      <w:outlineLvl w:val="0"/>
    </w:pPr>
    <w:rPr>
      <w:caps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CA2F34"/>
    <w:pPr>
      <w:numPr>
        <w:ilvl w:val="4"/>
      </w:numPr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CA2F34"/>
    <w:rPr>
      <w:rFonts w:ascii="PT Serif" w:hAnsi="PT Serif" w:cs="Arial"/>
      <w:i/>
      <w:sz w:val="24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000AFE"/>
    <w:pPr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000AFE"/>
    <w:pPr>
      <w:tabs>
        <w:tab w:val="right" w:leader="dot" w:pos="10196"/>
      </w:tabs>
      <w:spacing w:after="120" w:line="240" w:lineRule="auto"/>
      <w:ind w:left="426" w:right="567" w:hanging="426"/>
    </w:pPr>
    <w:rPr>
      <w:rFonts w:eastAsia="MS Mincho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46041"/>
    <w:pPr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46041"/>
    <w:pPr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146041"/>
    <w:pPr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000AFE"/>
    <w:rPr>
      <w:rFonts w:ascii="PT Serif" w:hAnsi="PT Serif"/>
      <w:caps/>
      <w:sz w:val="24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qFormat/>
    <w:rsid w:val="00CF3E7D"/>
    <w:pPr>
      <w:suppressAutoHyphens/>
      <w:spacing w:before="360" w:after="240"/>
      <w:jc w:val="center"/>
    </w:pPr>
    <w:rPr>
      <w:caps/>
      <w:color w:val="000000"/>
      <w:lang w:eastAsia="x-none"/>
    </w:rPr>
  </w:style>
  <w:style w:type="character" w:customStyle="1" w:styleId="ad">
    <w:name w:val="Заголовок Знак"/>
    <w:link w:val="ac"/>
    <w:rsid w:val="00CF3E7D"/>
    <w:rPr>
      <w:rFonts w:ascii="PT Serif" w:hAnsi="PT Serif"/>
      <w:caps/>
      <w:color w:val="000000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B66BF3"/>
    <w:pPr>
      <w:numPr>
        <w:numId w:val="0"/>
      </w:numPr>
    </w:pPr>
  </w:style>
  <w:style w:type="character" w:customStyle="1" w:styleId="UnnumberedHeading10">
    <w:name w:val="UnnumberedHeading1 Знак"/>
    <w:link w:val="UnnumberedHeading1"/>
    <w:rsid w:val="00B66BF3"/>
    <w:rPr>
      <w:rFonts w:ascii="PT Serif" w:hAnsi="PT Serif"/>
      <w:caps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5867DA"/>
    <w:rPr>
      <w:rFonts w:ascii="PT Mono" w:hAnsi="PT Mono"/>
      <w:b w:val="0"/>
      <w:i w:val="0"/>
      <w:sz w:val="24"/>
      <w:bdr w:val="none" w:sz="0" w:space="0" w:color="auto"/>
      <w:shd w:val="pct5" w:color="auto" w:fill="auto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B01A33"/>
    <w:pPr>
      <w:jc w:val="center"/>
    </w:pPr>
    <w:rPr>
      <w:rFonts w:ascii="PT Serif" w:hAnsi="PT Serif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D35F3B"/>
    <w:pPr>
      <w:spacing w:after="0"/>
      <w:jc w:val="center"/>
    </w:pPr>
    <w:rPr>
      <w:rFonts w:ascii="PT Serif" w:hAnsi="PT Serif"/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="Calibri"/>
      <w:szCs w:val="24"/>
      <w:lang w:val="en-US" w:eastAsia="en-US"/>
    </w:rPr>
  </w:style>
  <w:style w:type="character" w:customStyle="1" w:styleId="af1">
    <w:name w:val="Текст сноски Знак"/>
    <w:link w:val="af0"/>
    <w:uiPriority w:val="9"/>
    <w:rsid w:val="00293F4E"/>
    <w:rPr>
      <w:rFonts w:ascii="PT Serif" w:eastAsia="Calibri" w:hAnsi="PT Serif" w:cs="Times New Roman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sz w:val="22"/>
      <w:szCs w:val="22"/>
    </w:rPr>
  </w:style>
  <w:style w:type="table" w:customStyle="1" w:styleId="TableStyleGost">
    <w:name w:val="TableStyleGost"/>
    <w:basedOn w:val="a3"/>
    <w:uiPriority w:val="99"/>
    <w:rsid w:val="005867DA"/>
    <w:rPr>
      <w:rFonts w:ascii="PT Serif" w:eastAsia="Calibri" w:hAnsi="PT Serif"/>
      <w:sz w:val="24"/>
      <w:szCs w:val="24"/>
      <w:lang w:val="en-US" w:eastAsia="en-US"/>
    </w:rPr>
    <w:tblPr>
      <w:jc w:val="center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8" w:space="0" w:color="000000"/>
        <w:insideV w:val="single" w:sz="8" w:space="0" w:color="00000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rPr>
        <w:cantSplit w:val="0"/>
        <w:tblHeader/>
      </w:trPr>
      <w:tcPr>
        <w:tcBorders>
          <w:top w:val="single" w:sz="12" w:space="0" w:color="000000"/>
          <w:left w:val="single" w:sz="12" w:space="0" w:color="000000"/>
          <w:bottom w:val="double" w:sz="4" w:space="0" w:color="auto"/>
          <w:right w:val="single" w:sz="12" w:space="0" w:color="000000"/>
          <w:insideH w:val="nil"/>
          <w:insideV w:val="single" w:sz="8" w:space="0" w:color="000000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5867DA"/>
    <w:tblPr/>
    <w:tblStylePr w:type="firstRow">
      <w:pPr>
        <w:keepNext/>
        <w:widowControl/>
        <w:wordWrap/>
        <w:jc w:val="center"/>
      </w:pPr>
      <w:rPr>
        <w:b/>
      </w:rPr>
      <w:tblPr/>
      <w:trPr>
        <w:cantSplit w:val="0"/>
        <w:tblHeader/>
      </w:trPr>
      <w:tcPr>
        <w:tcBorders>
          <w:top w:val="single" w:sz="12" w:space="0" w:color="000000"/>
          <w:left w:val="single" w:sz="12" w:space="0" w:color="000000"/>
          <w:bottom w:val="single" w:sz="8" w:space="0" w:color="000000"/>
          <w:right w:val="single" w:sz="12" w:space="0" w:color="000000"/>
          <w:insideH w:val="nil"/>
          <w:insideV w:val="single" w:sz="8" w:space="0" w:color="000000"/>
          <w:tl2br w:val="nil"/>
          <w:tr2bl w:val="nil"/>
        </w:tcBorders>
      </w:tcPr>
    </w:tblStylePr>
  </w:style>
  <w:style w:type="character" w:styleId="af2">
    <w:name w:val="Hyperlink"/>
    <w:uiPriority w:val="99"/>
    <w:unhideWhenUsed/>
    <w:rsid w:val="00FA4C79"/>
    <w:rPr>
      <w:rFonts w:ascii="PT Serif" w:hAnsi="PT Serif"/>
      <w:color w:val="1F497D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aff">
    <w:name w:val="Подзаголовок Знак"/>
    <w:link w:val="afe"/>
    <w:rsid w:val="00C14EAD"/>
    <w:rPr>
      <w:rFonts w:ascii="PT Serif" w:eastAsia="Times New Roman" w:hAnsi="PT Serif" w:cs="Times New Roman"/>
      <w:color w:val="5A5A5A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tabs>
        <w:tab w:val="clear" w:pos="567"/>
      </w:tabs>
      <w:suppressAutoHyphens w:val="0"/>
      <w:spacing w:before="240" w:after="0"/>
      <w:jc w:val="both"/>
      <w:outlineLvl w:val="9"/>
    </w:pPr>
    <w:rPr>
      <w:caps w:val="0"/>
      <w:color w:val="365F91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shadow="1"/>
        <w:left w:val="single" w:sz="2" w:space="10" w:color="4F81BD" w:shadow="1"/>
        <w:bottom w:val="single" w:sz="2" w:space="10" w:color="4F81BD" w:shadow="1"/>
        <w:right w:val="single" w:sz="2" w:space="10" w:color="4F81BD" w:shadow="1"/>
      </w:pBdr>
      <w:ind w:left="1152" w:right="1152"/>
    </w:pPr>
    <w:rPr>
      <w:i/>
      <w:iCs/>
      <w:color w:val="4F81BD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szCs w:val="24"/>
    </w:rPr>
  </w:style>
  <w:style w:type="character" w:customStyle="1" w:styleId="affb">
    <w:name w:val="Шапка Знак"/>
    <w:link w:val="affa"/>
    <w:uiPriority w:val="99"/>
    <w:semiHidden/>
    <w:rsid w:val="00293F4E"/>
    <w:rPr>
      <w:rFonts w:ascii="PT Serif" w:eastAsia="Times New Roman" w:hAnsi="PT Serif" w:cs="Times New Roman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37EEF"/>
    <w:pPr>
      <w:numPr>
        <w:ilvl w:val="0"/>
        <w:numId w:val="0"/>
      </w:numPr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="Calibr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727D7E"/>
    <w:rPr>
      <w:rFonts w:ascii="PT Serif" w:hAnsi="PT Serif"/>
      <w:sz w:val="24"/>
    </w:rPr>
    <w:tblPr/>
  </w:style>
  <w:style w:type="table" w:customStyle="1" w:styleId="TableStyleContributors">
    <w:name w:val="TableStyleContributors"/>
    <w:basedOn w:val="a3"/>
    <w:uiPriority w:val="99"/>
    <w:rsid w:val="009053E4"/>
    <w:rPr>
      <w:rFonts w:ascii="PT Serif" w:hAnsi="PT Serif"/>
      <w:sz w:val="24"/>
    </w:rPr>
    <w:tblPr/>
    <w:tcPr>
      <w:vAlign w:val="bottom"/>
    </w:tcPr>
  </w:style>
  <w:style w:type="paragraph" w:styleId="affc">
    <w:name w:val="List Bullet"/>
    <w:basedOn w:val="a0"/>
    <w:uiPriority w:val="99"/>
    <w:unhideWhenUsed/>
    <w:rsid w:val="00504E2D"/>
    <w:pPr>
      <w:spacing w:after="120"/>
      <w:ind w:left="1418" w:hanging="284"/>
      <w:contextualSpacing/>
    </w:pPr>
  </w:style>
  <w:style w:type="paragraph" w:customStyle="1" w:styleId="affd">
    <w:name w:val="Подписи"/>
    <w:basedOn w:val="a0"/>
    <w:link w:val="affe"/>
    <w:qFormat/>
    <w:rsid w:val="00504E2D"/>
    <w:pPr>
      <w:tabs>
        <w:tab w:val="right" w:leader="underscore" w:pos="4499"/>
      </w:tabs>
      <w:spacing w:before="240" w:line="240" w:lineRule="auto"/>
      <w:jc w:val="left"/>
    </w:pPr>
  </w:style>
  <w:style w:type="character" w:customStyle="1" w:styleId="affe">
    <w:name w:val="Подписи Знак"/>
    <w:link w:val="affd"/>
    <w:rsid w:val="00504E2D"/>
    <w:rPr>
      <w:rFonts w:ascii="PT Serif" w:hAnsi="PT Serif"/>
      <w:sz w:val="24"/>
    </w:rPr>
  </w:style>
  <w:style w:type="paragraph" w:customStyle="1" w:styleId="-7">
    <w:name w:val="Подписи-право"/>
    <w:basedOn w:val="affd"/>
    <w:link w:val="-8"/>
    <w:qFormat/>
    <w:rsid w:val="00504E2D"/>
    <w:pPr>
      <w:spacing w:before="0" w:after="240"/>
      <w:ind w:right="1026"/>
      <w:jc w:val="right"/>
    </w:pPr>
  </w:style>
  <w:style w:type="character" w:customStyle="1" w:styleId="-8">
    <w:name w:val="Подписи-право Знак"/>
    <w:link w:val="-7"/>
    <w:rsid w:val="00504E2D"/>
    <w:rPr>
      <w:rFonts w:ascii="PT Serif" w:hAnsi="PT Seri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F5800-AC10-4C68-B492-0D0BEC543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23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Леонова А.Ю.</cp:lastModifiedBy>
  <cp:revision>26</cp:revision>
  <cp:lastPrinted>2018-01-25T10:32:00Z</cp:lastPrinted>
  <dcterms:created xsi:type="dcterms:W3CDTF">2018-03-14T06:54:00Z</dcterms:created>
  <dcterms:modified xsi:type="dcterms:W3CDTF">2023-03-01T08:59:00Z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viceName">
    <vt:lpwstr>DEVICE_NAME</vt:lpwstr>
  </property>
  <property fmtid="{D5CDD505-2E9C-101B-9397-08002B2CF9AE}" pid="3" name="DocTitle">
    <vt:lpwstr>Описание программы</vt:lpwstr>
  </property>
  <property fmtid="{D5CDD505-2E9C-101B-9397-08002B2CF9AE}" pid="4" name="DecimalNumber">
    <vt:lpwstr>АБВГ.00039 13</vt:lpwstr>
  </property>
  <property fmtid="{D5CDD505-2E9C-101B-9397-08002B2CF9AE}" pid="5" name="DocSubtitle">
    <vt:lpwstr> </vt:lpwstr>
  </property>
  <property fmtid="{D5CDD505-2E9C-101B-9397-08002B2CF9AE}" pid="6" name="DocYear">
    <vt:lpwstr>2023</vt:lpwstr>
  </property>
</Properties>
</file>